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>
            <w:bookmarkStart w:id="0" w:name="_GoBack"/>
            <w:bookmarkEnd w:id="0"/>
          </w:p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1" w:name="bmDirectie"/>
            <w:bookmarkEnd w:id="1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2" w:name="bmAfdeling"/>
            <w:bookmarkEnd w:id="2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F775E3" w:rsidP="00107BC7">
            <w:pPr>
              <w:pStyle w:val="Datum"/>
            </w:pPr>
            <w:bookmarkStart w:id="3" w:name="bmDatum"/>
            <w:bookmarkEnd w:id="3"/>
            <w:r>
              <w:t>december</w:t>
            </w:r>
            <w:r w:rsidR="006252C5">
              <w:t xml:space="preserve"> 201</w:t>
            </w:r>
            <w:r>
              <w:t>7</w:t>
            </w: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FB1815" w:rsidRPr="008D210A" w:rsidTr="008E3AB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BD5D1F" w:rsidP="00991C3C">
            <w:pPr>
              <w:spacing w:before="60"/>
              <w:rPr>
                <w:i/>
              </w:rPr>
            </w:pPr>
            <w:r>
              <w:rPr>
                <w:i/>
              </w:rPr>
              <w:t>ABN AMRO AAB</w:t>
            </w:r>
            <w:r w:rsidR="00FB1815">
              <w:rPr>
                <w:i/>
              </w:rPr>
              <w:t xml:space="preserve"> </w:t>
            </w:r>
            <w:r w:rsidR="00FB1815" w:rsidRPr="00FB1815">
              <w:rPr>
                <w:i/>
              </w:rPr>
              <w:t xml:space="preserve">stylesheetnummer </w:t>
            </w:r>
            <w:r w:rsidR="006313FD" w:rsidRPr="006313FD">
              <w:rPr>
                <w:rFonts w:cs="Arial"/>
                <w:i/>
                <w:sz w:val="20"/>
              </w:rPr>
              <w:t>2014083000000</w:t>
            </w:r>
            <w:r>
              <w:rPr>
                <w:rFonts w:cs="Arial"/>
                <w:i/>
                <w:sz w:val="20"/>
              </w:rPr>
              <w:t>1</w:t>
            </w:r>
            <w:r w:rsidR="00FB1815"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F775E3">
              <w:rPr>
                <w:rFonts w:cs="Arial"/>
                <w:i/>
                <w:sz w:val="20"/>
              </w:rPr>
              <w:t>9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F775E3" w:rsidP="00F775E3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6252C5">
              <w:rPr>
                <w:i/>
              </w:rPr>
              <w:t xml:space="preserve"> 201</w:t>
            </w:r>
            <w:r>
              <w:rPr>
                <w:i/>
              </w:rPr>
              <w:t>7</w:t>
            </w:r>
          </w:p>
        </w:tc>
      </w:tr>
      <w:tr w:rsidR="0067244A" w:rsidRPr="008D210A" w:rsidTr="00BD5D1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991C3C" w:rsidRDefault="00991C3C" w:rsidP="00991C3C">
      <w:pPr>
        <w:snapToGrid w:val="0"/>
        <w:rPr>
          <w:b/>
          <w:snapToGrid/>
          <w:color w:val="000080"/>
          <w:lang w:val="en-US"/>
        </w:rPr>
      </w:pPr>
    </w:p>
    <w:p w:rsidR="00991C3C" w:rsidRPr="006B2BF6" w:rsidRDefault="00F775E3" w:rsidP="00F775E3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F775E3">
        <w:rPr>
          <w:b/>
          <w:snapToGrid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991C3C" w:rsidTr="00F775E3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991C3C" w:rsidRPr="00715738" w:rsidTr="00F775E3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Default="00F775E3" w:rsidP="003B5A12">
            <w:pPr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Default="00F775E3" w:rsidP="00F775E3">
            <w:pPr>
              <w:tabs>
                <w:tab w:val="left" w:pos="535"/>
              </w:tabs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Pr="00F775E3" w:rsidRDefault="00F775E3" w:rsidP="00F775E3">
            <w:pPr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F775E3" w:rsidRPr="00F775E3" w:rsidRDefault="00F775E3" w:rsidP="00F775E3">
      <w:pPr>
        <w:rPr>
          <w:snapToGrid/>
        </w:rPr>
      </w:pPr>
    </w:p>
    <w:p w:rsidR="00991C3C" w:rsidRPr="006B2BF6" w:rsidRDefault="00991C3C" w:rsidP="00991C3C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991C3C" w:rsidRPr="006E0817" w:rsidTr="003B5A12">
        <w:tc>
          <w:tcPr>
            <w:tcW w:w="6912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Toelich.</w:t>
            </w:r>
          </w:p>
        </w:tc>
        <w:tc>
          <w:tcPr>
            <w:tcW w:w="425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991C3C" w:rsidRPr="005B055B" w:rsidTr="003B5A12">
        <w:tc>
          <w:tcPr>
            <w:tcW w:w="6912" w:type="dxa"/>
            <w:shd w:val="clear" w:color="auto" w:fill="auto"/>
          </w:tcPr>
          <w:p w:rsidR="00991C3C" w:rsidRPr="00F775E3" w:rsidRDefault="00991C3C" w:rsidP="00991C3C">
            <w:pPr>
              <w:rPr>
                <w:szCs w:val="18"/>
              </w:rPr>
            </w:pPr>
            <w:r w:rsidRPr="00F775E3">
              <w:rPr>
                <w:szCs w:val="18"/>
              </w:rPr>
              <w:t>Modeldocument ABN AMRO AAB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8474E7" w:rsidP="00991C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v</w:t>
            </w:r>
            <w:r w:rsidR="00991C3C" w:rsidRPr="00F775E3">
              <w:rPr>
                <w:szCs w:val="18"/>
                <w:lang w:val="nl-NL"/>
              </w:rPr>
              <w:t>2.8.0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8474E7" w:rsidP="008474E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F775E3">
              <w:rPr>
                <w:b/>
                <w:szCs w:val="18"/>
                <w:lang w:val="nl-NL"/>
              </w:rPr>
              <w:t>v</w:t>
            </w:r>
            <w:r w:rsidR="00F775E3" w:rsidRPr="00F775E3">
              <w:rPr>
                <w:b/>
                <w:szCs w:val="18"/>
                <w:lang w:val="nl-NL"/>
              </w:rPr>
              <w:t>3.4</w:t>
            </w:r>
            <w:r w:rsidR="00991C3C" w:rsidRPr="00F775E3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X</w:t>
            </w:r>
          </w:p>
        </w:tc>
      </w:tr>
      <w:tr w:rsidR="00991C3C" w:rsidRPr="005B055B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rPr>
                <w:szCs w:val="18"/>
              </w:rPr>
            </w:pPr>
            <w:r w:rsidRPr="00F775E3">
              <w:rPr>
                <w:szCs w:val="18"/>
              </w:rPr>
              <w:t>XSD StukAlgemeen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F775E3"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</w:rPr>
              <w:t>v3.4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F775E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775E3">
              <w:rPr>
                <w:b/>
                <w:szCs w:val="18"/>
              </w:rPr>
              <w:t>v3.</w:t>
            </w:r>
            <w:r w:rsidR="00F775E3" w:rsidRPr="00F775E3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775E3">
              <w:rPr>
                <w:b/>
                <w:szCs w:val="18"/>
              </w:rPr>
              <w:t>v</w:t>
            </w:r>
            <w:r w:rsidR="00F775E3">
              <w:rPr>
                <w:b/>
                <w:szCs w:val="18"/>
              </w:rPr>
              <w:t>3.7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7C36DE" w:rsidRPr="004F0DBF" w:rsidTr="003B5A12">
        <w:tc>
          <w:tcPr>
            <w:tcW w:w="6912" w:type="dxa"/>
            <w:shd w:val="clear" w:color="auto" w:fill="auto"/>
          </w:tcPr>
          <w:p w:rsidR="007C36DE" w:rsidRPr="00F775E3" w:rsidRDefault="007C36DE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7C36DE" w:rsidRPr="00F775E3" w:rsidRDefault="007C36DE" w:rsidP="007C36DE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7C36DE" w:rsidRPr="00F775E3" w:rsidRDefault="007C36DE" w:rsidP="007C36DE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7C36DE" w:rsidRPr="00F775E3" w:rsidRDefault="007C36DE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4F0DBF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4F0DBF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4F0DBF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991C3C" w:rsidRPr="00FC0186" w:rsidRDefault="00991C3C" w:rsidP="00991C3C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991C3C" w:rsidRDefault="00991C3C" w:rsidP="00D506D7"/>
    <w:sectPr w:rsidR="00991C3C" w:rsidSect="00F775E3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DA5" w:rsidRDefault="00856DA5">
      <w:r>
        <w:separator/>
      </w:r>
    </w:p>
  </w:endnote>
  <w:endnote w:type="continuationSeparator" w:id="0">
    <w:p w:rsidR="00856DA5" w:rsidRDefault="0085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DA5" w:rsidRDefault="00856DA5">
      <w:r>
        <w:separator/>
      </w:r>
    </w:p>
  </w:footnote>
  <w:footnote w:type="continuationSeparator" w:id="0">
    <w:p w:rsidR="00856DA5" w:rsidRDefault="00856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45624740"/>
    <w:lvl w:ilvl="0" w:tplc="E662C7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0003B"/>
    <w:rsid w:val="000203E3"/>
    <w:rsid w:val="00020AFC"/>
    <w:rsid w:val="00045346"/>
    <w:rsid w:val="000461EB"/>
    <w:rsid w:val="00092C0F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16217"/>
    <w:rsid w:val="001225AC"/>
    <w:rsid w:val="001400A3"/>
    <w:rsid w:val="0015712E"/>
    <w:rsid w:val="00162BE4"/>
    <w:rsid w:val="00184A3D"/>
    <w:rsid w:val="00184ED4"/>
    <w:rsid w:val="0018670E"/>
    <w:rsid w:val="001870B4"/>
    <w:rsid w:val="00193BBC"/>
    <w:rsid w:val="00193C20"/>
    <w:rsid w:val="001A618F"/>
    <w:rsid w:val="001C36B5"/>
    <w:rsid w:val="001D78E6"/>
    <w:rsid w:val="001E3518"/>
    <w:rsid w:val="002038D1"/>
    <w:rsid w:val="00205477"/>
    <w:rsid w:val="002222A5"/>
    <w:rsid w:val="00264DDB"/>
    <w:rsid w:val="00267618"/>
    <w:rsid w:val="0026770B"/>
    <w:rsid w:val="002A57A6"/>
    <w:rsid w:val="002D319B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B5A12"/>
    <w:rsid w:val="003C0D1F"/>
    <w:rsid w:val="003C2FBA"/>
    <w:rsid w:val="003F39FA"/>
    <w:rsid w:val="003F599E"/>
    <w:rsid w:val="004017BC"/>
    <w:rsid w:val="0040739A"/>
    <w:rsid w:val="00412E6B"/>
    <w:rsid w:val="0045038F"/>
    <w:rsid w:val="004576C6"/>
    <w:rsid w:val="004641D8"/>
    <w:rsid w:val="00477156"/>
    <w:rsid w:val="00482419"/>
    <w:rsid w:val="00484E66"/>
    <w:rsid w:val="00491F9C"/>
    <w:rsid w:val="004D0747"/>
    <w:rsid w:val="004E4784"/>
    <w:rsid w:val="004F2926"/>
    <w:rsid w:val="00501BB6"/>
    <w:rsid w:val="00556BE7"/>
    <w:rsid w:val="00561888"/>
    <w:rsid w:val="00572746"/>
    <w:rsid w:val="005755F6"/>
    <w:rsid w:val="005914AC"/>
    <w:rsid w:val="00593743"/>
    <w:rsid w:val="005D78CD"/>
    <w:rsid w:val="005F0D35"/>
    <w:rsid w:val="005F554C"/>
    <w:rsid w:val="00600791"/>
    <w:rsid w:val="006252C5"/>
    <w:rsid w:val="00626D66"/>
    <w:rsid w:val="00626E29"/>
    <w:rsid w:val="006313FD"/>
    <w:rsid w:val="00655645"/>
    <w:rsid w:val="0067244A"/>
    <w:rsid w:val="006D3859"/>
    <w:rsid w:val="006F1D94"/>
    <w:rsid w:val="0071630D"/>
    <w:rsid w:val="00736AB3"/>
    <w:rsid w:val="007615DB"/>
    <w:rsid w:val="0078036F"/>
    <w:rsid w:val="00797953"/>
    <w:rsid w:val="007C36DE"/>
    <w:rsid w:val="007D2A6E"/>
    <w:rsid w:val="00817F98"/>
    <w:rsid w:val="00837884"/>
    <w:rsid w:val="008474E7"/>
    <w:rsid w:val="00850508"/>
    <w:rsid w:val="008517E2"/>
    <w:rsid w:val="00853D0A"/>
    <w:rsid w:val="008540F6"/>
    <w:rsid w:val="0085540D"/>
    <w:rsid w:val="00856DA5"/>
    <w:rsid w:val="0087220D"/>
    <w:rsid w:val="00882937"/>
    <w:rsid w:val="00882F64"/>
    <w:rsid w:val="00886B3D"/>
    <w:rsid w:val="0089648A"/>
    <w:rsid w:val="008A07FB"/>
    <w:rsid w:val="008A53B8"/>
    <w:rsid w:val="008B46FF"/>
    <w:rsid w:val="008B708C"/>
    <w:rsid w:val="008D1A72"/>
    <w:rsid w:val="008E3AB3"/>
    <w:rsid w:val="00911037"/>
    <w:rsid w:val="00912364"/>
    <w:rsid w:val="0091248D"/>
    <w:rsid w:val="00922F80"/>
    <w:rsid w:val="009257B7"/>
    <w:rsid w:val="00963AAE"/>
    <w:rsid w:val="0097491D"/>
    <w:rsid w:val="00980924"/>
    <w:rsid w:val="00981691"/>
    <w:rsid w:val="009867DF"/>
    <w:rsid w:val="00991C3C"/>
    <w:rsid w:val="00991D12"/>
    <w:rsid w:val="009B2007"/>
    <w:rsid w:val="009B5E43"/>
    <w:rsid w:val="009E12E3"/>
    <w:rsid w:val="009E6A85"/>
    <w:rsid w:val="00A0663B"/>
    <w:rsid w:val="00A0750F"/>
    <w:rsid w:val="00A103BC"/>
    <w:rsid w:val="00A307C8"/>
    <w:rsid w:val="00A506D6"/>
    <w:rsid w:val="00A71A35"/>
    <w:rsid w:val="00A975EF"/>
    <w:rsid w:val="00AB68AB"/>
    <w:rsid w:val="00AE73CE"/>
    <w:rsid w:val="00B068EF"/>
    <w:rsid w:val="00B15015"/>
    <w:rsid w:val="00B4023C"/>
    <w:rsid w:val="00B4199A"/>
    <w:rsid w:val="00B62DD6"/>
    <w:rsid w:val="00B76799"/>
    <w:rsid w:val="00BC1DAB"/>
    <w:rsid w:val="00BC3E0E"/>
    <w:rsid w:val="00BD5D1F"/>
    <w:rsid w:val="00C212CD"/>
    <w:rsid w:val="00C2288E"/>
    <w:rsid w:val="00C25DD9"/>
    <w:rsid w:val="00C329CD"/>
    <w:rsid w:val="00C34111"/>
    <w:rsid w:val="00C353DE"/>
    <w:rsid w:val="00C41270"/>
    <w:rsid w:val="00C52245"/>
    <w:rsid w:val="00C546DD"/>
    <w:rsid w:val="00C75F9D"/>
    <w:rsid w:val="00C80233"/>
    <w:rsid w:val="00C8038D"/>
    <w:rsid w:val="00C87FD8"/>
    <w:rsid w:val="00C974B1"/>
    <w:rsid w:val="00CA7B7C"/>
    <w:rsid w:val="00CC6168"/>
    <w:rsid w:val="00CC67A9"/>
    <w:rsid w:val="00CE3B59"/>
    <w:rsid w:val="00CE5B2B"/>
    <w:rsid w:val="00CF0339"/>
    <w:rsid w:val="00CF0C97"/>
    <w:rsid w:val="00D0124B"/>
    <w:rsid w:val="00D15122"/>
    <w:rsid w:val="00D30F07"/>
    <w:rsid w:val="00D506D7"/>
    <w:rsid w:val="00D50E8C"/>
    <w:rsid w:val="00D5120C"/>
    <w:rsid w:val="00D64325"/>
    <w:rsid w:val="00D773DE"/>
    <w:rsid w:val="00D94930"/>
    <w:rsid w:val="00DB4F35"/>
    <w:rsid w:val="00DB5DB1"/>
    <w:rsid w:val="00DF5AE3"/>
    <w:rsid w:val="00E1703D"/>
    <w:rsid w:val="00E26C78"/>
    <w:rsid w:val="00E51F02"/>
    <w:rsid w:val="00E52A50"/>
    <w:rsid w:val="00E54322"/>
    <w:rsid w:val="00E566C4"/>
    <w:rsid w:val="00E61EE0"/>
    <w:rsid w:val="00EA4414"/>
    <w:rsid w:val="00EB0B4E"/>
    <w:rsid w:val="00ED3190"/>
    <w:rsid w:val="00F0650E"/>
    <w:rsid w:val="00F36C0A"/>
    <w:rsid w:val="00F53630"/>
    <w:rsid w:val="00F627A6"/>
    <w:rsid w:val="00F77248"/>
    <w:rsid w:val="00F775E3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CE32B-49C8-4D46-B850-8FE36ABC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E5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2</cp:revision>
  <cp:lastPrinted>2015-10-20T07:55:00Z</cp:lastPrinted>
  <dcterms:created xsi:type="dcterms:W3CDTF">2017-12-08T13:33:00Z</dcterms:created>
  <dcterms:modified xsi:type="dcterms:W3CDTF">2017-12-08T13:33:00Z</dcterms:modified>
</cp:coreProperties>
</file>