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B52" w:rsidRPr="000D7B52" w:rsidRDefault="003E6827" w:rsidP="000D7B52">
      <w:pPr>
        <w:ind w:right="96"/>
        <w:rPr>
          <w:rFonts w:ascii="Arial" w:hAnsi="Arial" w:cs="Arial"/>
          <w:color w:val="000000"/>
          <w:sz w:val="22"/>
          <w:szCs w:val="22"/>
        </w:rPr>
      </w:pPr>
      <w:bookmarkStart w:id="0" w:name="_GoBack"/>
      <w:bookmarkEnd w:id="0"/>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r w:rsidR="00E06053">
        <w:rPr>
          <w:rFonts w:ascii="Arial" w:hAnsi="Arial" w:cs="Arial"/>
          <w:b/>
          <w:color w:val="000000"/>
          <w:szCs w:val="24"/>
        </w:rPr>
        <w:t xml:space="preserve">SNS     </w:t>
      </w:r>
      <w:r w:rsidR="00E06053">
        <w:rPr>
          <w:rFonts w:ascii="Arial" w:hAnsi="Arial" w:cs="Arial"/>
          <w:color w:val="000000"/>
          <w:sz w:val="22"/>
          <w:szCs w:val="22"/>
        </w:rPr>
        <w:t>(o.b.v. model BA01 (Particulier) - HYSNSBA00</w:t>
      </w:r>
      <w:r w:rsidR="000D7B52" w:rsidRPr="000D7B52">
        <w:rPr>
          <w:rFonts w:ascii="Arial" w:hAnsi="Arial" w:cs="Arial"/>
          <w:color w:val="000000"/>
          <w:sz w:val="22"/>
          <w:szCs w:val="22"/>
        </w:rPr>
        <w:t xml:space="preserve">, versie </w:t>
      </w:r>
      <w:r w:rsidR="00E06053">
        <w:rPr>
          <w:rFonts w:ascii="Arial" w:hAnsi="Arial" w:cs="Arial"/>
          <w:color w:val="000000"/>
          <w:sz w:val="22"/>
          <w:szCs w:val="22"/>
        </w:rPr>
        <w:t>02-10-2014</w:t>
      </w:r>
      <w:r w:rsidR="000D7B52" w:rsidRPr="000D7B52">
        <w:rPr>
          <w:rFonts w:ascii="Arial" w:hAnsi="Arial" w:cs="Arial"/>
          <w:color w:val="000000"/>
          <w:sz w:val="22"/>
          <w:szCs w:val="22"/>
        </w:rPr>
        <w:t>)</w:t>
      </w:r>
    </w:p>
    <w:p w:rsidR="000D7B52" w:rsidRPr="000D7B52" w:rsidRDefault="000D7B52" w:rsidP="000D7B52">
      <w:pPr>
        <w:ind w:right="96"/>
        <w:rPr>
          <w:rFonts w:ascii="Arial" w:hAnsi="Arial" w:cs="Arial"/>
          <w:color w:val="000000"/>
          <w:sz w:val="20"/>
        </w:rPr>
      </w:pPr>
    </w:p>
    <w:p w:rsidR="000D7B52" w:rsidRPr="000D0BA0" w:rsidRDefault="003E6827" w:rsidP="000D7B52">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FE506A">
        <w:rPr>
          <w:rFonts w:ascii="Arial" w:hAnsi="Arial" w:cs="Arial"/>
          <w:b/>
          <w:color w:val="000000"/>
          <w:sz w:val="20"/>
          <w:u w:val="single"/>
        </w:rPr>
        <w:t>1.</w:t>
      </w:r>
      <w:r w:rsidR="000A2D92">
        <w:rPr>
          <w:rFonts w:ascii="Arial" w:hAnsi="Arial" w:cs="Arial"/>
          <w:b/>
          <w:color w:val="000000"/>
          <w:sz w:val="20"/>
          <w:u w:val="single"/>
        </w:rPr>
        <w:t>6</w:t>
      </w:r>
      <w:r w:rsidR="00255011">
        <w:rPr>
          <w:rFonts w:ascii="Arial" w:hAnsi="Arial" w:cs="Arial"/>
          <w:b/>
          <w:color w:val="000000"/>
          <w:sz w:val="20"/>
          <w:u w:val="single"/>
        </w:rPr>
        <w:t>.0</w:t>
      </w:r>
      <w:r w:rsidRPr="000D0BA0">
        <w:rPr>
          <w:rFonts w:ascii="Arial" w:hAnsi="Arial" w:cs="Arial"/>
          <w:b/>
          <w:color w:val="000000"/>
          <w:sz w:val="20"/>
          <w:u w:val="single"/>
        </w:rPr>
        <w:tab/>
        <w:t xml:space="preserve">d.d. </w:t>
      </w:r>
      <w:r w:rsidR="00BF2584">
        <w:rPr>
          <w:rFonts w:ascii="Arial" w:hAnsi="Arial" w:cs="Arial"/>
          <w:b/>
          <w:color w:val="000000"/>
          <w:sz w:val="20"/>
          <w:u w:val="single"/>
        </w:rPr>
        <w:t>0</w:t>
      </w:r>
      <w:r w:rsidR="00201D1F">
        <w:rPr>
          <w:rFonts w:ascii="Arial" w:hAnsi="Arial" w:cs="Arial"/>
          <w:b/>
          <w:color w:val="000000"/>
          <w:sz w:val="20"/>
          <w:u w:val="single"/>
        </w:rPr>
        <w:t>8</w:t>
      </w:r>
      <w:r w:rsidR="00E06053">
        <w:rPr>
          <w:rFonts w:ascii="Arial" w:hAnsi="Arial" w:cs="Arial"/>
          <w:b/>
          <w:color w:val="000000"/>
          <w:sz w:val="20"/>
          <w:u w:val="single"/>
        </w:rPr>
        <w:t>-</w:t>
      </w:r>
      <w:r w:rsidR="00516A09">
        <w:rPr>
          <w:rFonts w:ascii="Arial" w:hAnsi="Arial" w:cs="Arial"/>
          <w:b/>
          <w:color w:val="000000"/>
          <w:sz w:val="20"/>
          <w:u w:val="single"/>
        </w:rPr>
        <w:t>0</w:t>
      </w:r>
      <w:r w:rsidR="000A2D92">
        <w:rPr>
          <w:rFonts w:ascii="Arial" w:hAnsi="Arial" w:cs="Arial"/>
          <w:b/>
          <w:color w:val="000000"/>
          <w:sz w:val="20"/>
          <w:u w:val="single"/>
        </w:rPr>
        <w:t>3</w:t>
      </w:r>
      <w:r w:rsidR="00654C6E">
        <w:rPr>
          <w:rFonts w:ascii="Arial" w:hAnsi="Arial" w:cs="Arial"/>
          <w:b/>
          <w:color w:val="000000"/>
          <w:sz w:val="20"/>
          <w:u w:val="single"/>
        </w:rPr>
        <w:t>-201</w:t>
      </w:r>
      <w:r w:rsidR="00255011">
        <w:rPr>
          <w:rFonts w:ascii="Arial" w:hAnsi="Arial" w:cs="Arial"/>
          <w:b/>
          <w:color w:val="000000"/>
          <w:sz w:val="20"/>
          <w:u w:val="single"/>
        </w:rPr>
        <w:t>6</w:t>
      </w:r>
      <w:r w:rsidR="009B7FD4" w:rsidRPr="000D0BA0">
        <w:rPr>
          <w:rFonts w:ascii="Arial" w:hAnsi="Arial" w:cs="Arial"/>
          <w:b/>
          <w:color w:val="000000"/>
          <w:sz w:val="20"/>
          <w:u w:val="single"/>
        </w:rPr>
        <w:t xml:space="preserve"> </w:t>
      </w:r>
    </w:p>
    <w:p w:rsidR="000D7B52" w:rsidRDefault="000D7B52" w:rsidP="000D7B52">
      <w:pPr>
        <w:tabs>
          <w:tab w:val="left" w:pos="-1440"/>
          <w:tab w:val="left" w:pos="-720"/>
        </w:tabs>
        <w:suppressAutoHyphens/>
        <w:ind w:right="96"/>
        <w:rPr>
          <w:rFonts w:ascii="Arial" w:hAnsi="Arial" w:cs="Arial"/>
          <w:color w:val="000000"/>
          <w:sz w:val="20"/>
        </w:rPr>
      </w:pPr>
    </w:p>
    <w:p w:rsidR="003E6827" w:rsidRDefault="003E6827" w:rsidP="000D7B52">
      <w:pPr>
        <w:tabs>
          <w:tab w:val="left" w:pos="-1440"/>
          <w:tab w:val="left" w:pos="-720"/>
        </w:tabs>
        <w:suppressAutoHyphens/>
        <w:ind w:right="96"/>
        <w:rPr>
          <w:rFonts w:ascii="Arial" w:hAnsi="Arial" w:cs="Arial"/>
          <w:color w:val="000000"/>
          <w:sz w:val="20"/>
        </w:rPr>
      </w:pPr>
    </w:p>
    <w:p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rsidR="00742A54" w:rsidRPr="002E7F50" w:rsidRDefault="00742A54" w:rsidP="003E6827">
      <w:pPr>
        <w:tabs>
          <w:tab w:val="left" w:pos="-1440"/>
          <w:tab w:val="left" w:pos="-720"/>
        </w:tabs>
        <w:suppressAutoHyphens/>
        <w:rPr>
          <w:rFonts w:ascii="Arial" w:hAnsi="Arial" w:cs="Arial"/>
          <w:color w:val="800080"/>
          <w:sz w:val="20"/>
        </w:rPr>
      </w:pPr>
    </w:p>
    <w:p w:rsidR="000D0BA0" w:rsidRPr="002E7F50" w:rsidRDefault="000D0BA0" w:rsidP="003E6827">
      <w:pPr>
        <w:tabs>
          <w:tab w:val="left" w:pos="-1440"/>
          <w:tab w:val="left" w:pos="-720"/>
        </w:tabs>
        <w:suppressAutoHyphens/>
        <w:rPr>
          <w:rFonts w:ascii="Arial" w:hAnsi="Arial" w:cs="Arial"/>
          <w:color w:val="800080"/>
          <w:sz w:val="20"/>
        </w:rPr>
      </w:pPr>
    </w:p>
    <w:p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rsidR="003E6827" w:rsidRPr="002E7F50" w:rsidRDefault="003E6827" w:rsidP="003E6827">
      <w:pPr>
        <w:tabs>
          <w:tab w:val="left" w:pos="-1440"/>
          <w:tab w:val="left" w:pos="-720"/>
        </w:tabs>
        <w:suppressAutoHyphens/>
        <w:rPr>
          <w:rFonts w:ascii="Arial" w:hAnsi="Arial" w:cs="Arial"/>
          <w:color w:val="339966"/>
          <w:sz w:val="20"/>
        </w:rPr>
      </w:pPr>
    </w:p>
    <w:p w:rsidR="00976E6E" w:rsidRPr="002E7F50" w:rsidRDefault="00A824F4" w:rsidP="003E6827">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rsidR="003E6827" w:rsidRPr="00E06053" w:rsidRDefault="003E6827" w:rsidP="003E6827">
      <w:pPr>
        <w:tabs>
          <w:tab w:val="left" w:pos="-1440"/>
          <w:tab w:val="left" w:pos="-720"/>
        </w:tabs>
        <w:suppressAutoHyphens/>
        <w:rPr>
          <w:rFonts w:ascii="Arial" w:hAnsi="Arial" w:cs="Arial"/>
          <w:color w:val="800080"/>
          <w:sz w:val="20"/>
        </w:rPr>
      </w:pPr>
      <w:r w:rsidRPr="00654C6E">
        <w:rPr>
          <w:rFonts w:ascii="Arial" w:hAnsi="Arial" w:cs="Arial"/>
          <w:sz w:val="20"/>
        </w:rPr>
        <w:fldChar w:fldCharType="begin"/>
      </w:r>
      <w:r w:rsidRPr="00654C6E">
        <w:rPr>
          <w:rFonts w:ascii="Arial" w:hAnsi="Arial" w:cs="Arial"/>
          <w:sz w:val="20"/>
        </w:rPr>
        <w:instrText xml:space="preserve">MacroButton Nomacro </w:instrText>
      </w:r>
      <w:r w:rsidRPr="00654C6E">
        <w:rPr>
          <w:rFonts w:ascii="Arial" w:hAnsi="Arial" w:cs="Arial"/>
          <w:sz w:val="20"/>
          <w:effect w:val="none"/>
        </w:rPr>
        <w:instrText>§</w:instrText>
      </w:r>
      <w:r w:rsidRPr="00654C6E">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1.</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E06053">
        <w:rPr>
          <w:rFonts w:ascii="Arial" w:hAnsi="Arial" w:cs="Arial"/>
          <w:bCs/>
          <w:color w:val="800080"/>
          <w:sz w:val="20"/>
          <w:highlight w:val="yellow"/>
        </w:rPr>
        <w:t>TEKSTBLOK GEVOLMACHTIGDE</w:t>
      </w:r>
      <w:r w:rsidR="009B7FD4" w:rsidRPr="00E06053">
        <w:rPr>
          <w:rFonts w:ascii="Arial" w:hAnsi="Arial" w:cs="Arial"/>
          <w:bCs/>
          <w:color w:val="800080"/>
          <w:sz w:val="20"/>
        </w:rPr>
        <w:t>:</w:t>
      </w:r>
    </w:p>
    <w:p w:rsidR="003E6827" w:rsidRPr="002E7F50" w:rsidRDefault="003E6827" w:rsidP="006A55F9">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0087060B"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654C6E">
        <w:rPr>
          <w:rFonts w:ascii="Arial" w:hAnsi="Arial" w:cs="Arial"/>
          <w:color w:val="339966"/>
          <w:sz w:val="20"/>
          <w:highlight w:val="yellow"/>
        </w:rPr>
        <w:t>TEKSTBLOK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 xml:space="preserve">/TEKSTBLOK </w:t>
      </w:r>
      <w:r w:rsidR="00CC7AA2" w:rsidRPr="00654C6E">
        <w:rPr>
          <w:rFonts w:ascii="Arial" w:hAnsi="Arial" w:cs="Arial"/>
          <w:color w:val="339966"/>
          <w:sz w:val="20"/>
          <w:highlight w:val="yellow"/>
        </w:rPr>
        <w:t xml:space="preserve">PARTIJ </w:t>
      </w:r>
      <w:r w:rsidRPr="00654C6E">
        <w:rPr>
          <w:rFonts w:ascii="Arial" w:hAnsi="Arial" w:cs="Arial"/>
          <w:color w:val="339966"/>
          <w:sz w:val="20"/>
          <w:highlight w:val="yellow"/>
        </w:rPr>
        <w:t>NIET NATUURLIJK PERSOON</w:t>
      </w:r>
      <w:r w:rsidR="009B7FD4" w:rsidRPr="002E7F50">
        <w:rPr>
          <w:rFonts w:ascii="Arial" w:hAnsi="Arial" w:cs="Arial"/>
          <w:color w:val="FF0000"/>
          <w:sz w:val="20"/>
        </w:rPr>
        <w:t>;</w:t>
      </w:r>
    </w:p>
    <w:p w:rsidR="003E6827" w:rsidRPr="002E7F50" w:rsidRDefault="003E6827" w:rsidP="003E6827">
      <w:pPr>
        <w:tabs>
          <w:tab w:val="left" w:pos="-1440"/>
          <w:tab w:val="left" w:pos="-720"/>
          <w:tab w:val="left" w:pos="425"/>
        </w:tabs>
        <w:suppressAutoHyphens/>
        <w:rPr>
          <w:rFonts w:ascii="Arial" w:hAnsi="Arial" w:cs="Arial"/>
          <w:bCs/>
          <w:color w:val="FF0000"/>
          <w:sz w:val="20"/>
        </w:rPr>
      </w:pPr>
      <w:r w:rsidRPr="002E7F50">
        <w:rPr>
          <w:rFonts w:ascii="Arial" w:hAnsi="Arial" w:cs="Arial"/>
          <w:color w:val="FF0000"/>
          <w:sz w:val="20"/>
        </w:rPr>
        <w:tab/>
        <w:t xml:space="preserve"> </w:t>
      </w:r>
      <w:r w:rsidR="00E06053" w:rsidRPr="002E7F50">
        <w:rPr>
          <w:rFonts w:ascii="Arial" w:hAnsi="Arial" w:cs="Arial"/>
          <w:color w:val="FF0000"/>
          <w:sz w:val="20"/>
          <w:highlight w:val="yellow"/>
        </w:rPr>
        <w:t>TEKSTBLOK PARTIJNAMEN IN HYPOTHEEKAKTEN</w:t>
      </w:r>
      <w:r w:rsidR="00E06053">
        <w:rPr>
          <w:rFonts w:ascii="Arial" w:hAnsi="Arial" w:cs="Arial"/>
          <w:color w:val="FF0000"/>
          <w:sz w:val="20"/>
        </w:rPr>
        <w:t>;</w:t>
      </w:r>
    </w:p>
    <w:p w:rsidR="003E6827" w:rsidRPr="002E7F50" w:rsidRDefault="003E6827" w:rsidP="003E6827">
      <w:pPr>
        <w:tabs>
          <w:tab w:val="left" w:pos="-1440"/>
          <w:tab w:val="left" w:pos="-720"/>
        </w:tabs>
        <w:suppressAutoHyphens/>
        <w:rPr>
          <w:rFonts w:ascii="Arial" w:hAnsi="Arial" w:cs="Arial"/>
          <w:sz w:val="20"/>
        </w:rPr>
      </w:pP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2.</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E06053">
        <w:rPr>
          <w:rFonts w:ascii="Arial" w:hAnsi="Arial" w:cs="Arial"/>
          <w:bCs/>
          <w:color w:val="FF0000"/>
          <w:sz w:val="20"/>
          <w:highlight w:val="yellow"/>
        </w:rPr>
        <w:t>TEKSTBLOK GEVOLMACHTIGDE</w:t>
      </w:r>
      <w:r w:rsidR="009B7FD4" w:rsidRPr="00E06053">
        <w:rPr>
          <w:rFonts w:ascii="Arial" w:hAnsi="Arial" w:cs="Arial"/>
          <w:bCs/>
          <w:color w:val="FF0000"/>
          <w:sz w:val="20"/>
        </w:rPr>
        <w:t>:</w:t>
      </w:r>
      <w:r w:rsidRPr="002E7F50">
        <w:rPr>
          <w:rFonts w:ascii="Arial" w:hAnsi="Arial" w:cs="Arial"/>
          <w:sz w:val="20"/>
        </w:rPr>
        <w:tab/>
      </w:r>
    </w:p>
    <w:p w:rsidR="008A3738" w:rsidRDefault="003E6827" w:rsidP="006A55F9">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2E7F50">
        <w:rPr>
          <w:rFonts w:ascii="Arial" w:hAnsi="Arial" w:cs="Arial"/>
          <w:sz w:val="20"/>
        </w:rPr>
        <w:t xml:space="preserve"> </w:t>
      </w:r>
      <w:r w:rsidRPr="002E7F50">
        <w:rPr>
          <w:rFonts w:ascii="Arial" w:hAnsi="Arial" w:cs="Arial"/>
          <w:color w:val="800080"/>
          <w:sz w:val="20"/>
        </w:rPr>
        <w:t>a.</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Pr="00654C6E">
        <w:rPr>
          <w:rFonts w:ascii="Arial" w:hAnsi="Arial" w:cs="Arial"/>
          <w:color w:val="339966"/>
          <w:sz w:val="20"/>
          <w:highlight w:val="yellow"/>
        </w:rPr>
        <w:t>TEKSTBLOK PARTIJ NATUURLIJK</w:t>
      </w:r>
      <w:r w:rsidR="0087060B" w:rsidRPr="00654C6E">
        <w:rPr>
          <w:rFonts w:ascii="Arial" w:hAnsi="Arial" w:cs="Arial"/>
          <w:color w:val="339966"/>
          <w:sz w:val="20"/>
          <w:highlight w:val="yellow"/>
        </w:rPr>
        <w:t xml:space="preserve"> </w:t>
      </w:r>
      <w:r w:rsidR="00700B81" w:rsidRPr="00654C6E">
        <w:rPr>
          <w:rFonts w:ascii="Arial" w:hAnsi="Arial" w:cs="Arial"/>
          <w:color w:val="339966"/>
          <w:sz w:val="20"/>
          <w:highlight w:val="yellow"/>
        </w:rPr>
        <w:t>PERSOON</w:t>
      </w:r>
      <w:r w:rsidR="006A55F9" w:rsidRPr="00654C6E">
        <w:rPr>
          <w:rFonts w:ascii="Arial" w:hAnsi="Arial" w:cs="Arial"/>
          <w:color w:val="339966"/>
          <w:sz w:val="20"/>
          <w:highlight w:val="yellow"/>
        </w:rPr>
        <w:t>/</w:t>
      </w:r>
      <w:r w:rsidR="00CC7AA2" w:rsidRPr="00654C6E">
        <w:rPr>
          <w:rFonts w:ascii="Arial" w:hAnsi="Arial" w:cs="Arial"/>
          <w:color w:val="339966"/>
          <w:sz w:val="20"/>
          <w:highlight w:val="yellow"/>
        </w:rPr>
        <w:t xml:space="preserve">TEKSTBLOK PARTIJ </w:t>
      </w:r>
      <w:r w:rsidRPr="00654C6E">
        <w:rPr>
          <w:rFonts w:ascii="Arial" w:hAnsi="Arial" w:cs="Arial"/>
          <w:color w:val="339966"/>
          <w:sz w:val="20"/>
          <w:highlight w:val="yellow"/>
        </w:rPr>
        <w:t>NIET NATUURLIJK PERSOON</w:t>
      </w:r>
      <w:r w:rsidR="00700B81" w:rsidRPr="002E7F50">
        <w:rPr>
          <w:rFonts w:ascii="Arial" w:hAnsi="Arial" w:cs="Arial"/>
          <w:color w:val="FF0000"/>
          <w:sz w:val="20"/>
        </w:rPr>
        <w:t>;</w:t>
      </w:r>
    </w:p>
    <w:p w:rsidR="003E6827" w:rsidRPr="002E7F50" w:rsidRDefault="00E06053" w:rsidP="00E06053">
      <w:pPr>
        <w:ind w:left="561"/>
        <w:rPr>
          <w:rFonts w:ascii="Arial" w:hAnsi="Arial" w:cs="Arial"/>
          <w:color w:val="339966"/>
          <w:sz w:val="20"/>
        </w:rPr>
      </w:pPr>
      <w:r w:rsidRPr="00E06053">
        <w:rPr>
          <w:rFonts w:ascii="Arial" w:hAnsi="Arial" w:cs="Arial"/>
          <w:color w:val="FF0000"/>
          <w:sz w:val="20"/>
        </w:rPr>
        <w:t>hierna zowel SNS Bank N.V. als haar rechtsopvolgers onder algemene of bijzondere titel te noemen: ‘</w:t>
      </w:r>
      <w:r w:rsidRPr="00255011">
        <w:rPr>
          <w:rFonts w:ascii="Arial" w:hAnsi="Arial" w:cs="Arial"/>
          <w:color w:val="FF0000"/>
          <w:sz w:val="20"/>
          <w:u w:val="single"/>
        </w:rPr>
        <w:t>de bank</w:t>
      </w:r>
      <w:r w:rsidRPr="00E06053">
        <w:rPr>
          <w:rFonts w:ascii="Arial" w:hAnsi="Arial" w:cs="Arial"/>
          <w:color w:val="FF0000"/>
          <w:sz w:val="20"/>
        </w:rPr>
        <w:t>’.</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De comparanten verklaren als volgt:</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Overeenkomst tot vestigen hypotheek- en pandrechten</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 </w:t>
      </w:r>
      <w:r>
        <w:rPr>
          <w:rFonts w:ascii="Arial" w:hAnsi="Arial" w:cs="Arial"/>
          <w:color w:val="FF0000"/>
          <w:sz w:val="20"/>
        </w:rPr>
        <w:t>schuldenaar</w:t>
      </w:r>
      <w:r w:rsidRPr="00E06053">
        <w:rPr>
          <w:rFonts w:ascii="Arial" w:hAnsi="Arial" w:cs="Arial"/>
          <w:color w:val="800080"/>
          <w:sz w:val="20"/>
        </w:rPr>
        <w:t>, de hypotheekgever</w:t>
      </w:r>
      <w:r w:rsidRPr="00E06053">
        <w:rPr>
          <w:rFonts w:ascii="Arial" w:hAnsi="Arial" w:cs="Arial"/>
          <w:color w:val="FF0000"/>
          <w:sz w:val="20"/>
        </w:rPr>
        <w:t xml:space="preserve"> en de bank komen overeen dat ten behoeve van de bank het recht van hypotheek en pandrechten worden verleend op de in deze akte en in na te melden algemene voorwaarden omschreven goederen, tot zekerheid zoals hierna vermeld.</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Vestiging hypotheekrecht</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Pr>
          <w:rFonts w:ascii="Arial" w:hAnsi="Arial" w:cs="Arial"/>
          <w:color w:val="FF0000"/>
          <w:sz w:val="20"/>
        </w:rPr>
        <w:t>De in de aanhef onder 1.</w:t>
      </w:r>
      <w:r w:rsidRPr="00E06053">
        <w:rPr>
          <w:rFonts w:ascii="Arial" w:hAnsi="Arial" w:cs="Arial"/>
          <w:color w:val="FF0000"/>
          <w:sz w:val="20"/>
        </w:rPr>
        <w:t xml:space="preserve"> genoemd</w:t>
      </w:r>
      <w:r>
        <w:rPr>
          <w:rFonts w:ascii="Arial" w:hAnsi="Arial" w:cs="Arial"/>
          <w:color w:val="FF0000"/>
          <w:sz w:val="20"/>
        </w:rPr>
        <w:t>e schuldenaar</w:t>
      </w:r>
      <w:r w:rsidRPr="00E06053">
        <w:rPr>
          <w:rFonts w:ascii="Arial" w:hAnsi="Arial" w:cs="Arial"/>
          <w:color w:val="800080"/>
          <w:sz w:val="20"/>
        </w:rPr>
        <w:t>/hypotheekgever</w:t>
      </w:r>
      <w:r w:rsidRPr="00E06053">
        <w:rPr>
          <w:rFonts w:ascii="Arial" w:hAnsi="Arial" w:cs="Arial"/>
          <w:color w:val="FF0000"/>
          <w:sz w:val="20"/>
        </w:rPr>
        <w:t xml:space="preserve"> verleent aan de bank, tot zekerheid voor de betaling van:</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al hetgeen de bank blijkens haar administratie nu of te eniger tijd van de schuldenaar te vorderen heeft of zal hebben:</w:t>
      </w:r>
    </w:p>
    <w:p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hoofde van de door de bank en de schuldenaar gesloten overeenkomst van verstrekte geldlening van in hoofdsom </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Pr>
          <w:rFonts w:ascii="Arial" w:hAnsi="Arial" w:cs="Arial"/>
          <w:color w:val="000000"/>
          <w:sz w:val="20"/>
        </w:rPr>
        <w:t>lening</w:t>
      </w:r>
      <w:r w:rsidRPr="002E7F50">
        <w:rPr>
          <w:rFonts w:ascii="Arial" w:hAnsi="Arial" w:cs="Arial"/>
          <w:color w:val="000000"/>
          <w:sz w:val="20"/>
        </w:rPr>
        <w:t>bedrag volu</w:t>
      </w:r>
      <w:r>
        <w:rPr>
          <w:rFonts w:ascii="Arial" w:hAnsi="Arial" w:cs="Arial"/>
          <w:color w:val="000000"/>
          <w:sz w:val="20"/>
        </w:rPr>
        <w:t>it in letters (lening</w:t>
      </w:r>
      <w:r w:rsidRPr="002E7F50">
        <w:rPr>
          <w:rFonts w:ascii="Arial" w:hAnsi="Arial" w:cs="Arial"/>
          <w:color w:val="000000"/>
          <w:sz w:val="20"/>
        </w:rPr>
        <w:t>bedrag in cijfers)</w:t>
      </w:r>
      <w:r w:rsidRPr="002E7F50">
        <w:rPr>
          <w:rFonts w:ascii="Arial" w:hAnsi="Arial" w:cs="Arial"/>
          <w:sz w:val="20"/>
        </w:rPr>
        <w:fldChar w:fldCharType="begin"/>
      </w:r>
      <w:r w:rsidRPr="002E7F50">
        <w:rPr>
          <w:rFonts w:ascii="Arial" w:hAnsi="Arial" w:cs="Arial"/>
          <w:sz w:val="20"/>
        </w:rPr>
        <w:instrText xml:space="preserve">MacroButton Nomacro </w:instrText>
      </w:r>
      <w:r w:rsidRPr="002E7F50">
        <w:rPr>
          <w:rFonts w:ascii="Arial" w:hAnsi="Arial" w:cs="Arial"/>
          <w:sz w:val="20"/>
          <w:effect w:val="none"/>
        </w:rPr>
        <w:instrText>§</w:instrText>
      </w:r>
      <w:r w:rsidRPr="002E7F50">
        <w:rPr>
          <w:rFonts w:ascii="Arial" w:hAnsi="Arial" w:cs="Arial"/>
          <w:sz w:val="20"/>
        </w:rPr>
        <w:fldChar w:fldCharType="end"/>
      </w:r>
      <w:r w:rsidR="00EB60FD">
        <w:rPr>
          <w:rFonts w:ascii="Arial" w:hAnsi="Arial" w:cs="Arial"/>
          <w:sz w:val="20"/>
        </w:rPr>
        <w:t xml:space="preserve"> </w:t>
      </w:r>
      <w:r w:rsidRPr="00E06053">
        <w:rPr>
          <w:rFonts w:ascii="Arial" w:hAnsi="Arial" w:cs="Arial"/>
          <w:color w:val="FF0000"/>
          <w:sz w:val="20"/>
        </w:rPr>
        <w:t xml:space="preserve">zoals vastgelegd in de door de schuldenaar ondertekende offerte hypothecaire geldlening van </w:t>
      </w:r>
      <w:r w:rsidRPr="00A2224D">
        <w:rPr>
          <w:rFonts w:ascii="Arial" w:hAnsi="Arial" w:cs="Arial"/>
          <w:color w:val="000000"/>
          <w:sz w:val="20"/>
        </w:rPr>
        <w:t>§</w:t>
      </w:r>
      <w:r w:rsidR="00A2224D" w:rsidRPr="00A2224D">
        <w:rPr>
          <w:rFonts w:ascii="Arial" w:hAnsi="Arial" w:cs="Arial"/>
          <w:color w:val="000000"/>
          <w:sz w:val="20"/>
        </w:rPr>
        <w:t>datum§</w:t>
      </w:r>
      <w:r w:rsidRPr="00A2224D">
        <w:rPr>
          <w:rFonts w:ascii="Arial" w:hAnsi="Arial" w:cs="Arial"/>
          <w:color w:val="FF0000"/>
          <w:sz w:val="20"/>
        </w:rPr>
        <w:t xml:space="preserve"> </w:t>
      </w:r>
      <w:r w:rsidRPr="00E06053">
        <w:rPr>
          <w:rFonts w:ascii="Arial" w:hAnsi="Arial" w:cs="Arial"/>
          <w:color w:val="FF0000"/>
          <w:sz w:val="20"/>
        </w:rPr>
        <w:t>en zoals deze is of zal worden vastgelegd in een door de bank en de schuldenaar gesloten respectievelijk te sluiten overeenkomst van geldlening SNS Bank (particulier) of zoals deze eventueel, al dan niet met kredietfaciliteiten, later gewijzigd, aangevuld of verhoogd mocht worden</w:t>
      </w:r>
      <w:r w:rsidR="00A2224D">
        <w:rPr>
          <w:rFonts w:ascii="Arial" w:hAnsi="Arial" w:cs="Arial"/>
          <w:color w:val="FF0000"/>
          <w:sz w:val="20"/>
        </w:rPr>
        <w:t>;</w:t>
      </w:r>
    </w:p>
    <w:p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uit hoofde van de heden tussen de bank en de schuldenaar bestaande rekening-courant; en/of</w:t>
      </w:r>
    </w:p>
    <w:p w:rsidR="00691D5B"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welken andere hoofde ook, al dan niet onder tijdsbepaling of voorwaarde, al dan niet uit hoofde van gewoon bankverkeer zowel in als buiten rekening-courant,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 xml:space="preserve">MacroButton Nomacro </w:instrText>
      </w:r>
      <w:r w:rsidR="00EB60FD" w:rsidRPr="0002097D">
        <w:rPr>
          <w:rFonts w:ascii="Arial" w:hAnsi="Arial" w:cs="Arial"/>
          <w:color w:val="000000"/>
          <w:sz w:val="20"/>
          <w:effect w:val="none"/>
        </w:rPr>
        <w:instrText>§</w:instrText>
      </w:r>
      <w:r w:rsidR="00EB60FD" w:rsidRPr="0002097D">
        <w:rPr>
          <w:rFonts w:ascii="Arial" w:hAnsi="Arial" w:cs="Arial"/>
          <w:color w:val="000000"/>
          <w:sz w:val="20"/>
        </w:rPr>
        <w:fldChar w:fldCharType="end"/>
      </w:r>
      <w:r w:rsidR="00EB60FD" w:rsidRPr="0002097D">
        <w:rPr>
          <w:rFonts w:ascii="Arial" w:hAnsi="Arial" w:cs="Arial"/>
          <w:color w:val="000000"/>
          <w:sz w:val="20"/>
        </w:rPr>
        <w:t xml:space="preserve">hypotheekbedrag </w:t>
      </w:r>
      <w:r w:rsidR="00EB60FD">
        <w:rPr>
          <w:rFonts w:ascii="Arial" w:hAnsi="Arial" w:cs="Arial"/>
          <w:color w:val="000000"/>
          <w:sz w:val="20"/>
        </w:rPr>
        <w:t>voluit in letters</w:t>
      </w:r>
      <w:r w:rsidR="00EB60FD">
        <w:rPr>
          <w:rFonts w:ascii="Arial" w:hAnsi="Arial" w:cs="Arial"/>
          <w:color w:val="FF0000"/>
          <w:sz w:val="20"/>
        </w:rPr>
        <w:t xml:space="preserve"> </w:t>
      </w:r>
      <w:r w:rsidR="00EB60FD">
        <w:rPr>
          <w:rFonts w:ascii="Arial" w:hAnsi="Arial" w:cs="Arial"/>
          <w:sz w:val="20"/>
        </w:rPr>
        <w:t>(hypotheekbedrag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 xml:space="preserve">MacroButton Nomacro </w:instrText>
      </w:r>
      <w:r w:rsidR="00EB60FD" w:rsidRPr="0002097D">
        <w:rPr>
          <w:rFonts w:ascii="Arial" w:hAnsi="Arial" w:cs="Arial"/>
          <w:color w:val="000000"/>
          <w:sz w:val="20"/>
          <w:effect w:val="none"/>
        </w:rPr>
        <w:instrText>§</w:instrText>
      </w:r>
      <w:r w:rsidR="00EB60FD" w:rsidRPr="0002097D">
        <w:rPr>
          <w:rFonts w:ascii="Arial" w:hAnsi="Arial" w:cs="Arial"/>
          <w:color w:val="000000"/>
          <w:sz w:val="20"/>
        </w:rPr>
        <w:fldChar w:fldCharType="end"/>
      </w:r>
      <w:r w:rsidRPr="00E06053">
        <w:rPr>
          <w:rFonts w:ascii="Arial" w:hAnsi="Arial" w:cs="Arial"/>
          <w:color w:val="FF0000"/>
          <w:sz w:val="20"/>
        </w:rPr>
        <w:t>, te vermeerderen met al hetgeen de bank nu of te eniger tijd van de schuldenaar te vorderen heeft of zal hebben uit hoofde van renten, boeten, kosten en/of premies tot maximaal vijftig procent</w:t>
      </w:r>
      <w:r w:rsidR="00EB60FD">
        <w:rPr>
          <w:rFonts w:ascii="Arial" w:hAnsi="Arial" w:cs="Arial"/>
          <w:color w:val="FF0000"/>
          <w:sz w:val="20"/>
        </w:rPr>
        <w:t xml:space="preserve"> </w:t>
      </w:r>
      <w:r w:rsidRPr="00E06053">
        <w:rPr>
          <w:rFonts w:ascii="Arial" w:hAnsi="Arial" w:cs="Arial"/>
          <w:color w:val="FF0000"/>
          <w:sz w:val="20"/>
        </w:rPr>
        <w:t xml:space="preserve">(50%) van voornoemd bedrag of </w:t>
      </w:r>
      <w:r w:rsidR="00EB60FD" w:rsidRPr="0002097D">
        <w:rPr>
          <w:rFonts w:ascii="Arial" w:hAnsi="Arial" w:cs="Arial"/>
          <w:color w:val="000000"/>
          <w:sz w:val="20"/>
        </w:rPr>
        <w:fldChar w:fldCharType="begin"/>
      </w:r>
      <w:r w:rsidR="00EB60FD" w:rsidRPr="0002097D">
        <w:rPr>
          <w:rFonts w:ascii="Arial" w:hAnsi="Arial" w:cs="Arial"/>
          <w:color w:val="000000"/>
          <w:sz w:val="20"/>
        </w:rPr>
        <w:instrText xml:space="preserve">MacroButton Nomacro </w:instrText>
      </w:r>
      <w:r w:rsidR="00EB60FD" w:rsidRPr="0002097D">
        <w:rPr>
          <w:rFonts w:ascii="Arial" w:hAnsi="Arial" w:cs="Arial"/>
          <w:color w:val="000000"/>
          <w:sz w:val="20"/>
          <w:effect w:val="none"/>
        </w:rPr>
        <w:instrText>§</w:instrText>
      </w:r>
      <w:r w:rsidR="00EB60FD" w:rsidRPr="0002097D">
        <w:rPr>
          <w:rFonts w:ascii="Arial" w:hAnsi="Arial" w:cs="Arial"/>
          <w:color w:val="000000"/>
          <w:sz w:val="20"/>
        </w:rPr>
        <w:fldChar w:fldCharType="end"/>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(50% van 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 xml:space="preserve">MacroButton Nomacro </w:instrText>
      </w:r>
      <w:r w:rsidR="00EB60FD" w:rsidRPr="0002097D">
        <w:rPr>
          <w:rFonts w:ascii="Arial" w:hAnsi="Arial" w:cs="Arial"/>
          <w:color w:val="000000"/>
          <w:sz w:val="20"/>
          <w:effect w:val="none"/>
        </w:rPr>
        <w:instrText>§</w:instrText>
      </w:r>
      <w:r w:rsidR="00EB60FD" w:rsidRPr="0002097D">
        <w:rPr>
          <w:rFonts w:ascii="Arial" w:hAnsi="Arial" w:cs="Arial"/>
          <w:color w:val="000000"/>
          <w:sz w:val="20"/>
        </w:rPr>
        <w:fldChar w:fldCharType="end"/>
      </w:r>
      <w:r w:rsidRPr="00E06053">
        <w:rPr>
          <w:rFonts w:ascii="Arial" w:hAnsi="Arial" w:cs="Arial"/>
          <w:color w:val="FF0000"/>
          <w:sz w:val="20"/>
        </w:rPr>
        <w:t xml:space="preserve">, </w:t>
      </w:r>
    </w:p>
    <w:p w:rsidR="00691D5B" w:rsidRDefault="00E06053" w:rsidP="00691D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derhalve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 xml:space="preserve">MacroButton Nomacro </w:instrText>
      </w:r>
      <w:r w:rsidR="00EB60FD" w:rsidRPr="0002097D">
        <w:rPr>
          <w:rFonts w:ascii="Arial" w:hAnsi="Arial" w:cs="Arial"/>
          <w:color w:val="000000"/>
          <w:sz w:val="20"/>
          <w:effect w:val="none"/>
        </w:rPr>
        <w:instrText>§</w:instrText>
      </w:r>
      <w:r w:rsidR="00EB60FD" w:rsidRPr="0002097D">
        <w:rPr>
          <w:rFonts w:ascii="Arial" w:hAnsi="Arial" w:cs="Arial"/>
          <w:color w:val="000000"/>
          <w:sz w:val="20"/>
        </w:rPr>
        <w:fldChar w:fldCharType="end"/>
      </w:r>
      <w:r w:rsidR="00EB60FD" w:rsidRPr="0002097D">
        <w:rPr>
          <w:rFonts w:ascii="Arial" w:hAnsi="Arial" w:cs="Arial"/>
          <w:color w:val="000000"/>
          <w:sz w:val="20"/>
        </w:rPr>
        <w:t>1</w:t>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(150% van hypotheekbedrag in cijfers</w:t>
      </w:r>
      <w:r w:rsidR="00EB60FD" w:rsidRPr="003926C3">
        <w:rPr>
          <w:rFonts w:ascii="Arial" w:hAnsi="Arial" w:cs="Arial"/>
          <w:sz w:val="20"/>
        </w:rPr>
        <w:fldChar w:fldCharType="begin"/>
      </w:r>
      <w:r w:rsidR="00EB60FD" w:rsidRPr="003926C3">
        <w:rPr>
          <w:rFonts w:ascii="Arial" w:hAnsi="Arial" w:cs="Arial"/>
          <w:sz w:val="20"/>
        </w:rPr>
        <w:instrText xml:space="preserve">MacroButton Nomacro </w:instrText>
      </w:r>
      <w:r w:rsidR="00EB60FD" w:rsidRPr="003926C3">
        <w:rPr>
          <w:rFonts w:ascii="Arial" w:hAnsi="Arial" w:cs="Arial"/>
          <w:sz w:val="20"/>
          <w:effect w:val="none"/>
        </w:rPr>
        <w:instrText>§</w:instrText>
      </w:r>
      <w:r w:rsidR="00EB60FD" w:rsidRPr="003926C3">
        <w:rPr>
          <w:rFonts w:ascii="Arial" w:hAnsi="Arial" w:cs="Arial"/>
          <w:sz w:val="20"/>
        </w:rPr>
        <w:fldChar w:fldCharType="end"/>
      </w:r>
      <w:r w:rsidR="003926C3" w:rsidRPr="003926C3">
        <w:rPr>
          <w:rFonts w:ascii="Arial" w:hAnsi="Arial" w:cs="Arial"/>
          <w:sz w:val="20"/>
        </w:rPr>
        <w:t>)</w:t>
      </w:r>
      <w:r w:rsidRPr="00E06053">
        <w:rPr>
          <w:rFonts w:ascii="Arial" w:hAnsi="Arial" w:cs="Arial"/>
          <w:color w:val="FF0000"/>
          <w:sz w:val="20"/>
        </w:rPr>
        <w:t xml:space="preserve">, </w:t>
      </w:r>
    </w:p>
    <w:p w:rsidR="00E06053" w:rsidRDefault="00E06053" w:rsidP="00691D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recht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 xml:space="preserve">MacroButton Nomacro </w:instrText>
      </w:r>
      <w:r w:rsidR="00EB60FD" w:rsidRPr="0002097D">
        <w:rPr>
          <w:rFonts w:ascii="Arial" w:hAnsi="Arial" w:cs="Arial"/>
          <w:color w:val="000000"/>
          <w:sz w:val="20"/>
          <w:effect w:val="none"/>
        </w:rPr>
        <w:instrText>§</w:instrText>
      </w:r>
      <w:r w:rsidR="00EB60FD" w:rsidRPr="0002097D">
        <w:rPr>
          <w:rFonts w:ascii="Arial" w:hAnsi="Arial" w:cs="Arial"/>
          <w:color w:val="000000"/>
          <w:sz w:val="20"/>
        </w:rPr>
        <w:fldChar w:fldCharType="end"/>
      </w:r>
      <w:r w:rsidR="00EB60FD">
        <w:rPr>
          <w:rFonts w:ascii="Arial" w:hAnsi="Arial" w:cs="Arial"/>
          <w:color w:val="000000"/>
          <w:sz w:val="20"/>
        </w:rPr>
        <w:t>telwoord</w:t>
      </w:r>
      <w:r w:rsidR="00EB60FD" w:rsidRPr="0002097D">
        <w:rPr>
          <w:rFonts w:ascii="Arial" w:hAnsi="Arial" w:cs="Arial"/>
          <w:color w:val="000000"/>
          <w:sz w:val="20"/>
        </w:rPr>
        <w:fldChar w:fldCharType="begin"/>
      </w:r>
      <w:r w:rsidR="00EB60FD" w:rsidRPr="0002097D">
        <w:rPr>
          <w:rFonts w:ascii="Arial" w:hAnsi="Arial" w:cs="Arial"/>
          <w:color w:val="000000"/>
          <w:sz w:val="20"/>
        </w:rPr>
        <w:instrText xml:space="preserve">MacroButton Nomacro </w:instrText>
      </w:r>
      <w:r w:rsidR="00EB60FD" w:rsidRPr="0002097D">
        <w:rPr>
          <w:rFonts w:ascii="Arial" w:hAnsi="Arial" w:cs="Arial"/>
          <w:color w:val="000000"/>
          <w:sz w:val="20"/>
          <w:effect w:val="none"/>
        </w:rPr>
        <w:instrText>§</w:instrText>
      </w:r>
      <w:r w:rsidR="00EB60FD" w:rsidRPr="0002097D">
        <w:rPr>
          <w:rFonts w:ascii="Arial" w:hAnsi="Arial" w:cs="Arial"/>
          <w:color w:val="000000"/>
          <w:sz w:val="20"/>
        </w:rPr>
        <w:fldChar w:fldCharType="end"/>
      </w:r>
      <w:r w:rsidR="00EB60FD">
        <w:rPr>
          <w:rFonts w:ascii="Arial" w:hAnsi="Arial" w:cs="Arial"/>
          <w:color w:val="000000"/>
          <w:sz w:val="20"/>
        </w:rPr>
        <w:t xml:space="preserve"> </w:t>
      </w:r>
      <w:r w:rsidRPr="00E06053">
        <w:rPr>
          <w:rFonts w:ascii="Arial" w:hAnsi="Arial" w:cs="Arial"/>
          <w:color w:val="FF0000"/>
          <w:sz w:val="20"/>
        </w:rPr>
        <w:t>hypotheek op:</w:t>
      </w:r>
    </w:p>
    <w:p w:rsidR="00D96657"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D96657" w:rsidRPr="002E7F50">
        <w:rPr>
          <w:rFonts w:ascii="Arial" w:hAnsi="Arial" w:cs="Arial"/>
          <w:color w:val="FF0000"/>
          <w:sz w:val="20"/>
        </w:rPr>
        <w:t>;</w:t>
      </w:r>
      <w:r w:rsidRPr="002E7F50">
        <w:rPr>
          <w:rFonts w:ascii="Arial" w:hAnsi="Arial" w:cs="Arial"/>
          <w:color w:val="FF0000"/>
          <w:sz w:val="20"/>
        </w:rPr>
        <w:t xml:space="preserve"> </w:t>
      </w:r>
    </w:p>
    <w:p w:rsidR="00FB3FCB"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rPr>
        <w:t>hierna te noemen</w:t>
      </w:r>
      <w:r w:rsidR="00EB60FD">
        <w:rPr>
          <w:rFonts w:ascii="Arial" w:hAnsi="Arial" w:cs="Arial"/>
          <w:color w:val="FF0000"/>
          <w:sz w:val="20"/>
        </w:rPr>
        <w:t>: ‘het registergoed’</w:t>
      </w:r>
      <w:r w:rsidR="00FB3FCB">
        <w:rPr>
          <w:rFonts w:ascii="Arial" w:hAnsi="Arial" w:cs="Arial"/>
          <w:color w:val="FF0000"/>
          <w:sz w:val="20"/>
        </w:rPr>
        <w:t>.</w:t>
      </w:r>
    </w:p>
    <w:p w:rsidR="002E7F50" w:rsidRDefault="002E7F50" w:rsidP="00D466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rPr>
      </w:pPr>
      <w:r w:rsidRPr="002E7F50">
        <w:rPr>
          <w:rFonts w:ascii="Arial" w:hAnsi="Arial" w:cs="Arial"/>
          <w:color w:val="800080"/>
          <w:sz w:val="20"/>
          <w:highlight w:val="yellow"/>
        </w:rPr>
        <w:t>TEKSTBLOK OVERBRUGGINGSHYPOTHEEK</w:t>
      </w:r>
      <w:r w:rsidR="00C64F6C">
        <w:rPr>
          <w:rFonts w:ascii="Arial" w:hAnsi="Arial" w:cs="Arial"/>
          <w:color w:val="800080"/>
          <w:sz w:val="20"/>
        </w:rPr>
        <w:t>.</w:t>
      </w:r>
    </w:p>
    <w:p w:rsidR="00EB60FD" w:rsidRPr="00EB60FD" w:rsidRDefault="00EB60FD" w:rsidP="00EB60FD">
      <w:pPr>
        <w:widowControl/>
        <w:ind w:right="298"/>
        <w:rPr>
          <w:rFonts w:ascii="Arial" w:hAnsi="Arial" w:cs="Arial"/>
          <w:b/>
          <w:color w:val="FF0000"/>
          <w:sz w:val="20"/>
        </w:rPr>
      </w:pPr>
      <w:r w:rsidRPr="00EB60FD">
        <w:rPr>
          <w:rFonts w:ascii="Arial" w:hAnsi="Arial" w:cs="Arial"/>
          <w:b/>
          <w:color w:val="FF0000"/>
          <w:sz w:val="20"/>
        </w:rPr>
        <w:t>Aanvaarding</w:t>
      </w:r>
    </w:p>
    <w:p w:rsidR="00EB60FD" w:rsidRPr="00EB60FD" w:rsidRDefault="00EB60FD" w:rsidP="00EB60FD">
      <w:pPr>
        <w:rPr>
          <w:rFonts w:ascii="Arial" w:hAnsi="Arial" w:cs="Arial"/>
          <w:color w:val="FF0000"/>
          <w:sz w:val="20"/>
        </w:rPr>
      </w:pPr>
      <w:r w:rsidRPr="00EB60FD">
        <w:rPr>
          <w:rFonts w:ascii="Arial" w:hAnsi="Arial" w:cs="Arial"/>
          <w:color w:val="FF0000"/>
          <w:sz w:val="20"/>
        </w:rPr>
        <w:t>De in deze akte vermelde hypotheekverlening, verpandingen, volmachten en verdere verbintenissen worden door de bank aanvaard.</w:t>
      </w:r>
    </w:p>
    <w:p w:rsidR="00EB60FD" w:rsidRPr="00DA7CD1" w:rsidRDefault="00EB60FD" w:rsidP="00EB60FD">
      <w:pPr>
        <w:widowControl/>
        <w:ind w:right="301"/>
        <w:rPr>
          <w:rFonts w:ascii="Arial" w:hAnsi="Arial" w:cs="Arial"/>
          <w:color w:val="800080"/>
          <w:sz w:val="20"/>
        </w:rPr>
      </w:pPr>
      <w:r w:rsidRPr="00DA7CD1">
        <w:rPr>
          <w:rFonts w:ascii="Arial" w:hAnsi="Arial" w:cs="Arial"/>
          <w:b/>
          <w:color w:val="800080"/>
          <w:sz w:val="20"/>
        </w:rPr>
        <w:t>Woonplaatskeuze</w:t>
      </w:r>
    </w:p>
    <w:p w:rsidR="00EB60FD" w:rsidRPr="00DA7CD1" w:rsidRDefault="00EB60FD" w:rsidP="00EB60FD">
      <w:pPr>
        <w:widowControl/>
        <w:ind w:right="301"/>
        <w:rPr>
          <w:rFonts w:ascii="Arial" w:hAnsi="Arial" w:cs="Arial"/>
          <w:color w:val="800080"/>
          <w:sz w:val="20"/>
        </w:rPr>
      </w:pPr>
      <w:r w:rsidRPr="00DA7CD1">
        <w:rPr>
          <w:rFonts w:ascii="Arial" w:hAnsi="Arial" w:cs="Arial"/>
          <w:color w:val="800080"/>
          <w:sz w:val="20"/>
        </w:rPr>
        <w:t>Partijen kiezen ter</w:t>
      </w:r>
      <w:r w:rsidR="00802B98">
        <w:rPr>
          <w:rFonts w:ascii="Arial" w:hAnsi="Arial" w:cs="Arial"/>
          <w:color w:val="800080"/>
          <w:sz w:val="20"/>
        </w:rPr>
        <w:t xml:space="preserve"> </w:t>
      </w:r>
      <w:r w:rsidRPr="00DA7CD1">
        <w:rPr>
          <w:rFonts w:ascii="Arial" w:hAnsi="Arial" w:cs="Arial"/>
          <w:color w:val="800080"/>
          <w:sz w:val="20"/>
        </w:rPr>
        <w:t>zake van deze akte woonplaats ten kantore van de notaris, bewaarder van deze akte.</w:t>
      </w:r>
    </w:p>
    <w:p w:rsidR="009D013C" w:rsidRPr="002E7F50" w:rsidRDefault="009D013C"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EINDE KADASTERDEEL</w:t>
      </w:r>
    </w:p>
    <w:p w:rsidR="00BC0442" w:rsidRPr="002E7F50" w:rsidRDefault="00BC0442"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E3522B" w:rsidRPr="002E7F50" w:rsidRDefault="00E3522B"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E3522B" w:rsidRPr="002E7F50" w:rsidRDefault="00E3522B" w:rsidP="00E3522B">
      <w:pPr>
        <w:rPr>
          <w:rFonts w:ascii="Arial" w:hAnsi="Arial" w:cs="Arial"/>
          <w:b/>
          <w:i/>
          <w:color w:val="000000"/>
          <w:sz w:val="20"/>
        </w:rPr>
      </w:pPr>
      <w:r w:rsidRPr="002E7F50">
        <w:rPr>
          <w:rFonts w:ascii="Arial" w:hAnsi="Arial" w:cs="Arial"/>
          <w:b/>
          <w:i/>
          <w:color w:val="000000"/>
          <w:sz w:val="20"/>
        </w:rPr>
        <w:t>Toelichting</w:t>
      </w:r>
    </w:p>
    <w:p w:rsidR="00E3522B" w:rsidRPr="002E7F50" w:rsidRDefault="00E3522B"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w:t>
      </w:r>
      <w:r w:rsidRPr="002E7F50">
        <w:rPr>
          <w:rFonts w:ascii="Arial" w:hAnsi="Arial" w:cs="Arial"/>
          <w:sz w:val="20"/>
        </w:rPr>
        <w:lastRenderedPageBreak/>
        <w:t>aankomsttitel en voorbelasting.</w:t>
      </w:r>
    </w:p>
    <w:p w:rsidR="00D624E1" w:rsidRPr="002E7F50" w:rsidRDefault="00D624E1" w:rsidP="00E3522B">
      <w:pPr>
        <w:tabs>
          <w:tab w:val="left" w:pos="-1440"/>
          <w:tab w:val="left" w:pos="-720"/>
          <w:tab w:val="left" w:pos="425"/>
        </w:tabs>
        <w:suppressAutoHyphens/>
        <w:rPr>
          <w:rFonts w:ascii="Arial" w:hAnsi="Arial" w:cs="Arial"/>
          <w:sz w:val="20"/>
        </w:rPr>
      </w:pPr>
    </w:p>
    <w:p w:rsidR="00D624E1" w:rsidRPr="002E7F50"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rsidR="004B7B3A"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 v</w:t>
      </w:r>
      <w:r w:rsidR="00B17C1A" w:rsidRPr="002E7F50">
        <w:rPr>
          <w:rFonts w:ascii="Arial" w:hAnsi="Arial" w:cs="Arial"/>
          <w:sz w:val="20"/>
        </w:rPr>
        <w:t>2.</w:t>
      </w:r>
      <w:r w:rsidR="004B7B3A">
        <w:rPr>
          <w:rFonts w:ascii="Arial" w:hAnsi="Arial" w:cs="Arial"/>
          <w:sz w:val="20"/>
        </w:rPr>
        <w:t>5</w:t>
      </w:r>
    </w:p>
    <w:p w:rsidR="004B7B3A" w:rsidRDefault="004B7B3A" w:rsidP="00E3522B">
      <w:pPr>
        <w:tabs>
          <w:tab w:val="left" w:pos="-1440"/>
          <w:tab w:val="left" w:pos="-720"/>
          <w:tab w:val="left" w:pos="425"/>
        </w:tabs>
        <w:suppressAutoHyphens/>
        <w:rPr>
          <w:rFonts w:ascii="Arial" w:hAnsi="Arial" w:cs="Arial"/>
          <w:sz w:val="20"/>
        </w:rPr>
      </w:pPr>
    </w:p>
    <w:p w:rsidR="00D624E1" w:rsidRPr="004B7B3A" w:rsidRDefault="004B7B3A" w:rsidP="004B7B3A">
      <w:r>
        <w:rPr>
          <w:rFonts w:ascii="Arial" w:hAnsi="Arial" w:cs="Arial"/>
          <w:sz w:val="20"/>
        </w:rPr>
        <w:t>De paragrafen en tekstfragmenten welke in dit modeldocument optioneel zijn, dienen op het moment dat ze worden opgenomen in de akte altijd binnen het Kadasterdeel te staan.</w:t>
      </w:r>
    </w:p>
    <w:p w:rsidR="0010607B" w:rsidRDefault="0010607B" w:rsidP="00631C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rsidR="0010607B" w:rsidRPr="002E7F50"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0230CD" w:rsidTr="00ED635A">
        <w:trPr>
          <w:trHeight w:val="332"/>
        </w:trPr>
        <w:tc>
          <w:tcPr>
            <w:tcW w:w="5173" w:type="dxa"/>
            <w:vAlign w:val="bottom"/>
          </w:tcPr>
          <w:p w:rsidR="00AC3EF2" w:rsidRPr="000230CD" w:rsidRDefault="00AC3EF2">
            <w:pPr>
              <w:pStyle w:val="kopje"/>
              <w:rPr>
                <w:rFonts w:cs="Arial"/>
                <w:b w:val="0"/>
                <w:bCs/>
                <w:szCs w:val="18"/>
              </w:rPr>
            </w:pPr>
            <w:r w:rsidRPr="000230CD">
              <w:rPr>
                <w:rFonts w:cs="Arial"/>
                <w:szCs w:val="18"/>
              </w:rPr>
              <w:t>Versiehistorie</w:t>
            </w:r>
          </w:p>
        </w:tc>
      </w:tr>
    </w:tbl>
    <w:p w:rsidR="00AC3EF2" w:rsidRPr="000230CD" w:rsidRDefault="00AC3EF2" w:rsidP="00AC3EF2">
      <w:pPr>
        <w:spacing w:line="14" w:lineRule="exact"/>
        <w:rPr>
          <w:rFonts w:ascii="Arial" w:hAnsi="Arial" w:cs="Arial"/>
          <w:kern w:val="28"/>
          <w:sz w:val="18"/>
          <w:szCs w:val="18"/>
          <w:lang w:eastAsia="en-US"/>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1985"/>
        <w:gridCol w:w="4747"/>
      </w:tblGrid>
      <w:tr w:rsidR="00AC3EF2" w:rsidRPr="000230CD" w:rsidTr="003926C3">
        <w:trPr>
          <w:trHeight w:hRule="exact" w:val="281"/>
          <w:tblHeader/>
        </w:trPr>
        <w:tc>
          <w:tcPr>
            <w:tcW w:w="779" w:type="dxa"/>
            <w:vAlign w:val="bottom"/>
          </w:tcPr>
          <w:p w:rsidR="00AC3EF2" w:rsidRPr="000230CD" w:rsidRDefault="00AC3EF2">
            <w:pPr>
              <w:pStyle w:val="tussenkopje"/>
              <w:spacing w:before="0"/>
              <w:rPr>
                <w:rFonts w:cs="Arial"/>
                <w:sz w:val="18"/>
                <w:szCs w:val="18"/>
                <w:lang w:val="nl-NL"/>
              </w:rPr>
            </w:pPr>
            <w:r w:rsidRPr="000230CD">
              <w:rPr>
                <w:rFonts w:cs="Arial"/>
                <w:sz w:val="18"/>
                <w:szCs w:val="18"/>
                <w:lang w:val="nl-NL"/>
              </w:rPr>
              <w:t>Versie</w:t>
            </w:r>
          </w:p>
        </w:tc>
        <w:tc>
          <w:tcPr>
            <w:tcW w:w="1909" w:type="dxa"/>
            <w:vAlign w:val="bottom"/>
          </w:tcPr>
          <w:p w:rsidR="00AC3EF2" w:rsidRPr="000230CD" w:rsidRDefault="00AC3EF2">
            <w:pPr>
              <w:pStyle w:val="tussenkopje"/>
              <w:spacing w:before="0"/>
              <w:rPr>
                <w:rFonts w:cs="Arial"/>
                <w:sz w:val="18"/>
                <w:szCs w:val="18"/>
                <w:lang w:val="nl-NL"/>
              </w:rPr>
            </w:pPr>
            <w:r w:rsidRPr="000230CD">
              <w:rPr>
                <w:rFonts w:cs="Arial"/>
                <w:sz w:val="18"/>
                <w:szCs w:val="18"/>
                <w:lang w:val="nl-NL"/>
              </w:rPr>
              <w:t>Datum</w:t>
            </w:r>
          </w:p>
        </w:tc>
        <w:tc>
          <w:tcPr>
            <w:tcW w:w="1985" w:type="dxa"/>
            <w:vAlign w:val="bottom"/>
          </w:tcPr>
          <w:p w:rsidR="00AC3EF2" w:rsidRPr="000230CD" w:rsidRDefault="00AC3EF2">
            <w:pPr>
              <w:pStyle w:val="tussenkopje"/>
              <w:spacing w:before="0"/>
              <w:rPr>
                <w:rFonts w:cs="Arial"/>
                <w:sz w:val="18"/>
                <w:szCs w:val="18"/>
                <w:lang w:val="nl-NL"/>
              </w:rPr>
            </w:pPr>
            <w:r w:rsidRPr="000230CD">
              <w:rPr>
                <w:rFonts w:cs="Arial"/>
                <w:sz w:val="18"/>
                <w:szCs w:val="18"/>
                <w:lang w:val="nl-NL"/>
              </w:rPr>
              <w:t>Auteur</w:t>
            </w:r>
          </w:p>
        </w:tc>
        <w:tc>
          <w:tcPr>
            <w:tcW w:w="4747" w:type="dxa"/>
            <w:vAlign w:val="bottom"/>
          </w:tcPr>
          <w:p w:rsidR="00AC3EF2" w:rsidRPr="000230CD" w:rsidRDefault="00AC3EF2">
            <w:pPr>
              <w:pStyle w:val="tussenkopje"/>
              <w:spacing w:before="0"/>
              <w:rPr>
                <w:rFonts w:cs="Arial"/>
                <w:sz w:val="18"/>
                <w:szCs w:val="18"/>
                <w:lang w:val="nl-NL"/>
              </w:rPr>
            </w:pPr>
            <w:r w:rsidRPr="000230CD">
              <w:rPr>
                <w:rFonts w:cs="Arial"/>
                <w:sz w:val="18"/>
                <w:szCs w:val="18"/>
                <w:lang w:val="nl-NL"/>
              </w:rPr>
              <w:t>Opmerking</w:t>
            </w:r>
          </w:p>
        </w:tc>
      </w:tr>
      <w:tr w:rsidR="00631CB9" w:rsidRPr="000230CD" w:rsidTr="00CE2401">
        <w:trPr>
          <w:trHeight w:hRule="exact" w:val="281"/>
          <w:tblHeader/>
        </w:trPr>
        <w:tc>
          <w:tcPr>
            <w:tcW w:w="779" w:type="dxa"/>
          </w:tcPr>
          <w:p w:rsidR="00631CB9" w:rsidRPr="000230CD" w:rsidRDefault="00631CB9" w:rsidP="00C83474">
            <w:pPr>
              <w:pStyle w:val="tussenkopje"/>
              <w:spacing w:before="0"/>
              <w:rPr>
                <w:rFonts w:cs="Arial"/>
                <w:sz w:val="18"/>
                <w:szCs w:val="18"/>
                <w:lang w:val="nl-NL"/>
              </w:rPr>
            </w:pPr>
            <w:r w:rsidRPr="000230CD">
              <w:rPr>
                <w:rFonts w:cs="Arial"/>
                <w:sz w:val="18"/>
                <w:szCs w:val="18"/>
                <w:lang w:val="nl-NL"/>
              </w:rPr>
              <w:t>0.1</w:t>
            </w:r>
          </w:p>
        </w:tc>
        <w:tc>
          <w:tcPr>
            <w:tcW w:w="1909" w:type="dxa"/>
          </w:tcPr>
          <w:p w:rsidR="00631CB9" w:rsidRPr="000230CD" w:rsidRDefault="00631CB9" w:rsidP="00C83474">
            <w:pPr>
              <w:pStyle w:val="tussenkopje"/>
              <w:spacing w:before="0"/>
              <w:rPr>
                <w:rFonts w:cs="Arial"/>
                <w:sz w:val="18"/>
                <w:szCs w:val="18"/>
                <w:lang w:val="nl-NL"/>
              </w:rPr>
            </w:pPr>
            <w:r w:rsidRPr="000230CD">
              <w:rPr>
                <w:rFonts w:cs="Arial"/>
                <w:sz w:val="18"/>
                <w:szCs w:val="18"/>
                <w:lang w:val="nl-NL"/>
              </w:rPr>
              <w:t xml:space="preserve">07 </w:t>
            </w:r>
            <w:r w:rsidR="00E06053" w:rsidRPr="000230CD">
              <w:rPr>
                <w:rFonts w:cs="Arial"/>
                <w:sz w:val="18"/>
                <w:szCs w:val="18"/>
                <w:lang w:val="nl-NL"/>
              </w:rPr>
              <w:t>oktober</w:t>
            </w:r>
            <w:r w:rsidRPr="000230CD">
              <w:rPr>
                <w:rFonts w:cs="Arial"/>
                <w:sz w:val="18"/>
                <w:szCs w:val="18"/>
                <w:lang w:val="nl-NL"/>
              </w:rPr>
              <w:t xml:space="preserve"> 2014</w:t>
            </w:r>
          </w:p>
        </w:tc>
        <w:tc>
          <w:tcPr>
            <w:tcW w:w="1985" w:type="dxa"/>
          </w:tcPr>
          <w:p w:rsidR="00631CB9" w:rsidRPr="000230CD" w:rsidRDefault="00631CB9"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rsidR="00631CB9" w:rsidRPr="000230CD" w:rsidRDefault="00631CB9" w:rsidP="00C83474">
            <w:pPr>
              <w:pStyle w:val="tussenkopje"/>
              <w:spacing w:before="0"/>
              <w:rPr>
                <w:rFonts w:cs="Arial"/>
                <w:sz w:val="18"/>
                <w:szCs w:val="18"/>
                <w:lang w:val="nl-NL"/>
              </w:rPr>
            </w:pPr>
            <w:r w:rsidRPr="000230CD">
              <w:rPr>
                <w:rFonts w:cs="Arial"/>
                <w:sz w:val="18"/>
                <w:szCs w:val="18"/>
                <w:lang w:val="nl-NL"/>
              </w:rPr>
              <w:t>Initiële versie</w:t>
            </w:r>
          </w:p>
        </w:tc>
      </w:tr>
      <w:tr w:rsidR="003756D8" w:rsidRPr="000230CD" w:rsidTr="00CE2401">
        <w:trPr>
          <w:trHeight w:hRule="exact" w:val="727"/>
          <w:tblHeader/>
        </w:trPr>
        <w:tc>
          <w:tcPr>
            <w:tcW w:w="779" w:type="dxa"/>
          </w:tcPr>
          <w:p w:rsidR="003756D8" w:rsidRPr="000230CD" w:rsidRDefault="003756D8" w:rsidP="00C83474">
            <w:pPr>
              <w:pStyle w:val="tussenkopje"/>
              <w:spacing w:before="0"/>
              <w:rPr>
                <w:rFonts w:cs="Arial"/>
                <w:sz w:val="18"/>
                <w:szCs w:val="18"/>
                <w:lang w:val="nl-NL"/>
              </w:rPr>
            </w:pPr>
            <w:r w:rsidRPr="000230CD">
              <w:rPr>
                <w:rFonts w:cs="Arial"/>
                <w:sz w:val="18"/>
                <w:szCs w:val="18"/>
                <w:lang w:val="nl-NL"/>
              </w:rPr>
              <w:t>0.2</w:t>
            </w:r>
          </w:p>
        </w:tc>
        <w:tc>
          <w:tcPr>
            <w:tcW w:w="1909" w:type="dxa"/>
          </w:tcPr>
          <w:p w:rsidR="003756D8" w:rsidRPr="000230CD" w:rsidRDefault="003756D8" w:rsidP="00C83474">
            <w:pPr>
              <w:pStyle w:val="tussenkopje"/>
              <w:spacing w:before="0"/>
              <w:rPr>
                <w:rFonts w:cs="Arial"/>
                <w:sz w:val="18"/>
                <w:szCs w:val="18"/>
                <w:lang w:val="nl-NL"/>
              </w:rPr>
            </w:pPr>
            <w:r w:rsidRPr="000230CD">
              <w:rPr>
                <w:rFonts w:cs="Arial"/>
                <w:sz w:val="18"/>
                <w:szCs w:val="18"/>
                <w:lang w:val="nl-NL"/>
              </w:rPr>
              <w:t>14 oktober 2014</w:t>
            </w:r>
          </w:p>
        </w:tc>
        <w:tc>
          <w:tcPr>
            <w:tcW w:w="1985" w:type="dxa"/>
          </w:tcPr>
          <w:p w:rsidR="003756D8" w:rsidRPr="000230CD" w:rsidRDefault="003756D8"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rsidR="003756D8" w:rsidRPr="000230CD" w:rsidRDefault="003756D8" w:rsidP="00C83474">
            <w:pPr>
              <w:pStyle w:val="tussenkopje"/>
              <w:spacing w:before="0"/>
              <w:rPr>
                <w:rFonts w:cs="Arial"/>
                <w:sz w:val="18"/>
                <w:szCs w:val="18"/>
                <w:lang w:val="nl-NL"/>
              </w:rPr>
            </w:pPr>
            <w:r w:rsidRPr="000230CD">
              <w:rPr>
                <w:rFonts w:cs="Arial"/>
                <w:sz w:val="18"/>
                <w:szCs w:val="18"/>
                <w:lang w:val="nl-NL"/>
              </w:rPr>
              <w:t xml:space="preserve">Verplicht veld ‘datum’ toegevoegd in vaste tekst en komma aangepast in puntkomma (onder a. ‘vestiging hypotheekrecht’ </w:t>
            </w:r>
          </w:p>
        </w:tc>
      </w:tr>
      <w:tr w:rsidR="00DA7CD1" w:rsidRPr="000230CD" w:rsidTr="00CE2401">
        <w:trPr>
          <w:trHeight w:hRule="exact" w:val="346"/>
          <w:tblHeader/>
        </w:trPr>
        <w:tc>
          <w:tcPr>
            <w:tcW w:w="779" w:type="dxa"/>
          </w:tcPr>
          <w:p w:rsidR="00DA7CD1" w:rsidRPr="000230CD" w:rsidRDefault="00DA7CD1" w:rsidP="00C83474">
            <w:pPr>
              <w:pStyle w:val="tussenkopje"/>
              <w:spacing w:before="0"/>
              <w:rPr>
                <w:rFonts w:cs="Arial"/>
                <w:sz w:val="18"/>
                <w:szCs w:val="18"/>
                <w:lang w:val="nl-NL"/>
              </w:rPr>
            </w:pPr>
            <w:r w:rsidRPr="000230CD">
              <w:rPr>
                <w:rFonts w:cs="Arial"/>
                <w:sz w:val="18"/>
                <w:szCs w:val="18"/>
                <w:lang w:val="nl-NL"/>
              </w:rPr>
              <w:t>0.3</w:t>
            </w:r>
          </w:p>
        </w:tc>
        <w:tc>
          <w:tcPr>
            <w:tcW w:w="1909" w:type="dxa"/>
          </w:tcPr>
          <w:p w:rsidR="00DA7CD1" w:rsidRPr="000230CD" w:rsidRDefault="00DA7CD1" w:rsidP="00C83474">
            <w:pPr>
              <w:pStyle w:val="tussenkopje"/>
              <w:spacing w:before="0"/>
              <w:rPr>
                <w:rFonts w:cs="Arial"/>
                <w:sz w:val="18"/>
                <w:szCs w:val="18"/>
                <w:lang w:val="nl-NL"/>
              </w:rPr>
            </w:pPr>
            <w:r w:rsidRPr="000230CD">
              <w:rPr>
                <w:rFonts w:cs="Arial"/>
                <w:sz w:val="18"/>
                <w:szCs w:val="18"/>
                <w:lang w:val="nl-NL"/>
              </w:rPr>
              <w:t>07 november 2014</w:t>
            </w:r>
          </w:p>
        </w:tc>
        <w:tc>
          <w:tcPr>
            <w:tcW w:w="1985" w:type="dxa"/>
          </w:tcPr>
          <w:p w:rsidR="00DA7CD1" w:rsidRPr="000230CD" w:rsidRDefault="00DA7CD1"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rsidR="00DA7CD1" w:rsidRPr="000230CD" w:rsidRDefault="00DA7CD1" w:rsidP="00C83474">
            <w:pPr>
              <w:pStyle w:val="tussenkopje"/>
              <w:spacing w:before="0"/>
              <w:rPr>
                <w:rFonts w:cs="Arial"/>
                <w:sz w:val="18"/>
                <w:szCs w:val="18"/>
                <w:lang w:val="nl-NL"/>
              </w:rPr>
            </w:pPr>
            <w:r w:rsidRPr="000230CD">
              <w:rPr>
                <w:rFonts w:cs="Arial"/>
                <w:sz w:val="18"/>
                <w:szCs w:val="18"/>
                <w:lang w:val="nl-NL"/>
              </w:rPr>
              <w:t>Woonplaatskeuze optioneel gemaakt</w:t>
            </w:r>
          </w:p>
        </w:tc>
      </w:tr>
      <w:tr w:rsidR="00516A09" w:rsidRPr="000230CD" w:rsidTr="00CE2401">
        <w:trPr>
          <w:trHeight w:hRule="exact" w:val="346"/>
          <w:tblHeader/>
        </w:trPr>
        <w:tc>
          <w:tcPr>
            <w:tcW w:w="779" w:type="dxa"/>
          </w:tcPr>
          <w:p w:rsidR="00516A09" w:rsidRPr="000230CD" w:rsidRDefault="00516A09" w:rsidP="00C83474">
            <w:pPr>
              <w:pStyle w:val="tussenkopje"/>
              <w:spacing w:before="0"/>
              <w:rPr>
                <w:rFonts w:cs="Arial"/>
                <w:sz w:val="18"/>
                <w:szCs w:val="18"/>
                <w:lang w:val="nl-NL"/>
              </w:rPr>
            </w:pPr>
            <w:r w:rsidRPr="000230CD">
              <w:rPr>
                <w:rFonts w:cs="Arial"/>
                <w:sz w:val="18"/>
                <w:szCs w:val="18"/>
                <w:lang w:val="nl-NL"/>
              </w:rPr>
              <w:t>0.4</w:t>
            </w:r>
          </w:p>
        </w:tc>
        <w:tc>
          <w:tcPr>
            <w:tcW w:w="1909" w:type="dxa"/>
          </w:tcPr>
          <w:p w:rsidR="00516A09" w:rsidRPr="000230CD" w:rsidRDefault="00516A09" w:rsidP="00C83474">
            <w:pPr>
              <w:pStyle w:val="tussenkopje"/>
              <w:spacing w:before="0"/>
              <w:rPr>
                <w:rFonts w:cs="Arial"/>
                <w:sz w:val="18"/>
                <w:szCs w:val="18"/>
                <w:lang w:val="nl-NL"/>
              </w:rPr>
            </w:pPr>
            <w:r w:rsidRPr="000230CD">
              <w:rPr>
                <w:rFonts w:cs="Arial"/>
                <w:sz w:val="18"/>
                <w:szCs w:val="18"/>
                <w:lang w:val="nl-NL"/>
              </w:rPr>
              <w:t>07 januari 2015</w:t>
            </w:r>
          </w:p>
        </w:tc>
        <w:tc>
          <w:tcPr>
            <w:tcW w:w="1985" w:type="dxa"/>
          </w:tcPr>
          <w:p w:rsidR="00516A09" w:rsidRPr="000230CD" w:rsidRDefault="00516A09"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rsidR="00516A09" w:rsidRPr="000230CD" w:rsidRDefault="00516A09" w:rsidP="00C83474">
            <w:pPr>
              <w:pStyle w:val="tussenkopje"/>
              <w:spacing w:before="0"/>
              <w:rPr>
                <w:rFonts w:cs="Arial"/>
                <w:sz w:val="18"/>
                <w:szCs w:val="18"/>
                <w:lang w:val="nl-NL"/>
              </w:rPr>
            </w:pPr>
            <w:r w:rsidRPr="000230CD">
              <w:rPr>
                <w:rFonts w:cs="Arial"/>
                <w:sz w:val="18"/>
                <w:szCs w:val="18"/>
                <w:lang w:val="nl-NL"/>
              </w:rPr>
              <w:t>Inspringingen toegevoegd</w:t>
            </w:r>
          </w:p>
        </w:tc>
      </w:tr>
      <w:tr w:rsidR="00FE506A" w:rsidRPr="000230CD" w:rsidTr="00CE2401">
        <w:trPr>
          <w:trHeight w:hRule="exact" w:val="346"/>
          <w:tblHeader/>
        </w:trPr>
        <w:tc>
          <w:tcPr>
            <w:tcW w:w="779" w:type="dxa"/>
          </w:tcPr>
          <w:p w:rsidR="00FE506A" w:rsidRPr="000230CD" w:rsidRDefault="00FE506A" w:rsidP="00C83474">
            <w:pPr>
              <w:pStyle w:val="tussenkopje"/>
              <w:spacing w:before="0"/>
              <w:rPr>
                <w:rFonts w:cs="Arial"/>
                <w:sz w:val="18"/>
                <w:szCs w:val="18"/>
                <w:lang w:val="nl-NL"/>
              </w:rPr>
            </w:pPr>
            <w:r w:rsidRPr="000230CD">
              <w:rPr>
                <w:rFonts w:cs="Arial"/>
                <w:sz w:val="18"/>
                <w:szCs w:val="18"/>
                <w:lang w:val="nl-NL"/>
              </w:rPr>
              <w:t>1.0</w:t>
            </w:r>
          </w:p>
        </w:tc>
        <w:tc>
          <w:tcPr>
            <w:tcW w:w="1909" w:type="dxa"/>
          </w:tcPr>
          <w:p w:rsidR="00FE506A" w:rsidRPr="000230CD" w:rsidRDefault="00FE506A" w:rsidP="00C83474">
            <w:pPr>
              <w:pStyle w:val="tussenkopje"/>
              <w:spacing w:before="0"/>
              <w:rPr>
                <w:rFonts w:cs="Arial"/>
                <w:sz w:val="18"/>
                <w:szCs w:val="18"/>
                <w:lang w:val="nl-NL"/>
              </w:rPr>
            </w:pPr>
            <w:r w:rsidRPr="000230CD">
              <w:rPr>
                <w:rFonts w:cs="Arial"/>
                <w:sz w:val="18"/>
                <w:szCs w:val="18"/>
                <w:lang w:val="nl-NL"/>
              </w:rPr>
              <w:t>15 januari 2015</w:t>
            </w:r>
          </w:p>
        </w:tc>
        <w:tc>
          <w:tcPr>
            <w:tcW w:w="1985" w:type="dxa"/>
          </w:tcPr>
          <w:p w:rsidR="00FE506A" w:rsidRPr="000230CD" w:rsidRDefault="00FE506A"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rsidR="00FE506A" w:rsidRPr="000230CD" w:rsidRDefault="00FE506A" w:rsidP="00C83474">
            <w:pPr>
              <w:pStyle w:val="tussenkopje"/>
              <w:spacing w:before="0"/>
              <w:rPr>
                <w:rFonts w:cs="Arial"/>
                <w:sz w:val="18"/>
                <w:szCs w:val="18"/>
                <w:lang w:val="nl-NL"/>
              </w:rPr>
            </w:pPr>
            <w:r w:rsidRPr="000230CD">
              <w:rPr>
                <w:rFonts w:cs="Arial"/>
                <w:sz w:val="18"/>
                <w:szCs w:val="18"/>
                <w:lang w:val="nl-NL"/>
              </w:rPr>
              <w:t>Definitieve versie</w:t>
            </w:r>
          </w:p>
        </w:tc>
      </w:tr>
      <w:tr w:rsidR="00691D5B" w:rsidRPr="000230CD" w:rsidTr="00CE2401">
        <w:trPr>
          <w:trHeight w:hRule="exact" w:val="346"/>
          <w:tblHeader/>
        </w:trPr>
        <w:tc>
          <w:tcPr>
            <w:tcW w:w="779" w:type="dxa"/>
          </w:tcPr>
          <w:p w:rsidR="00691D5B" w:rsidRPr="000230CD" w:rsidRDefault="00691D5B" w:rsidP="00C83474">
            <w:pPr>
              <w:pStyle w:val="tussenkopje"/>
              <w:spacing w:before="0"/>
              <w:rPr>
                <w:rFonts w:cs="Arial"/>
                <w:sz w:val="18"/>
                <w:szCs w:val="18"/>
                <w:lang w:val="nl-NL"/>
              </w:rPr>
            </w:pPr>
            <w:r w:rsidRPr="000230CD">
              <w:rPr>
                <w:rFonts w:cs="Arial"/>
                <w:sz w:val="18"/>
                <w:szCs w:val="18"/>
                <w:lang w:val="nl-NL"/>
              </w:rPr>
              <w:t>1.1</w:t>
            </w:r>
          </w:p>
        </w:tc>
        <w:tc>
          <w:tcPr>
            <w:tcW w:w="1909" w:type="dxa"/>
          </w:tcPr>
          <w:p w:rsidR="00691D5B" w:rsidRPr="000230CD" w:rsidRDefault="00691D5B" w:rsidP="00C83474">
            <w:pPr>
              <w:pStyle w:val="tussenkopje"/>
              <w:spacing w:before="0"/>
              <w:rPr>
                <w:rFonts w:cs="Arial"/>
                <w:sz w:val="18"/>
                <w:szCs w:val="18"/>
                <w:lang w:val="nl-NL"/>
              </w:rPr>
            </w:pPr>
            <w:r w:rsidRPr="000230CD">
              <w:rPr>
                <w:rFonts w:cs="Arial"/>
                <w:sz w:val="18"/>
                <w:szCs w:val="18"/>
                <w:lang w:val="nl-NL"/>
              </w:rPr>
              <w:t>27 januari 2015</w:t>
            </w:r>
          </w:p>
        </w:tc>
        <w:tc>
          <w:tcPr>
            <w:tcW w:w="1985" w:type="dxa"/>
          </w:tcPr>
          <w:p w:rsidR="00691D5B" w:rsidRPr="000230CD" w:rsidRDefault="00691D5B"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rsidR="00691D5B" w:rsidRPr="000230CD" w:rsidRDefault="00691D5B" w:rsidP="00C83474">
            <w:pPr>
              <w:pStyle w:val="tussenkopje"/>
              <w:spacing w:before="0"/>
              <w:rPr>
                <w:rFonts w:cs="Arial"/>
                <w:sz w:val="18"/>
                <w:szCs w:val="18"/>
                <w:lang w:val="nl-NL"/>
              </w:rPr>
            </w:pPr>
            <w:r w:rsidRPr="000230CD">
              <w:rPr>
                <w:rFonts w:cs="Arial"/>
                <w:sz w:val="18"/>
                <w:szCs w:val="18"/>
                <w:lang w:val="nl-NL"/>
              </w:rPr>
              <w:t>Inspringingen aangepast</w:t>
            </w:r>
          </w:p>
        </w:tc>
      </w:tr>
      <w:tr w:rsidR="003926C3" w:rsidRPr="000230CD" w:rsidTr="00CE2401">
        <w:trPr>
          <w:trHeight w:hRule="exact" w:val="298"/>
          <w:tblHeader/>
        </w:trPr>
        <w:tc>
          <w:tcPr>
            <w:tcW w:w="779" w:type="dxa"/>
          </w:tcPr>
          <w:p w:rsidR="003926C3" w:rsidRPr="000230CD" w:rsidRDefault="003926C3" w:rsidP="00C83474">
            <w:pPr>
              <w:pStyle w:val="tussenkopje"/>
              <w:spacing w:before="0"/>
              <w:rPr>
                <w:rFonts w:cs="Arial"/>
                <w:sz w:val="18"/>
                <w:szCs w:val="18"/>
                <w:lang w:val="nl-NL"/>
              </w:rPr>
            </w:pPr>
            <w:r w:rsidRPr="000230CD">
              <w:rPr>
                <w:rFonts w:cs="Arial"/>
                <w:sz w:val="18"/>
                <w:szCs w:val="18"/>
                <w:lang w:val="nl-NL"/>
              </w:rPr>
              <w:t>1.2</w:t>
            </w:r>
          </w:p>
        </w:tc>
        <w:tc>
          <w:tcPr>
            <w:tcW w:w="1909" w:type="dxa"/>
          </w:tcPr>
          <w:p w:rsidR="003926C3" w:rsidRPr="000230CD" w:rsidRDefault="003926C3" w:rsidP="00C83474">
            <w:pPr>
              <w:pStyle w:val="tussenkopje"/>
              <w:spacing w:before="0"/>
              <w:rPr>
                <w:rFonts w:cs="Arial"/>
                <w:sz w:val="18"/>
                <w:szCs w:val="18"/>
                <w:lang w:val="nl-NL"/>
              </w:rPr>
            </w:pPr>
            <w:r w:rsidRPr="000230CD">
              <w:rPr>
                <w:rFonts w:cs="Arial"/>
                <w:sz w:val="18"/>
                <w:szCs w:val="18"/>
                <w:lang w:val="nl-NL"/>
              </w:rPr>
              <w:t>29 januari 2015</w:t>
            </w:r>
          </w:p>
        </w:tc>
        <w:tc>
          <w:tcPr>
            <w:tcW w:w="1985" w:type="dxa"/>
          </w:tcPr>
          <w:p w:rsidR="003926C3" w:rsidRPr="000230CD" w:rsidRDefault="003926C3"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rsidR="003926C3" w:rsidRPr="000230CD" w:rsidRDefault="003926C3" w:rsidP="00C83474">
            <w:pPr>
              <w:pStyle w:val="tussenkopje"/>
              <w:spacing w:before="0"/>
              <w:rPr>
                <w:rFonts w:cs="Arial"/>
                <w:sz w:val="18"/>
                <w:szCs w:val="18"/>
                <w:lang w:val="nl-NL"/>
              </w:rPr>
            </w:pPr>
            <w:r w:rsidRPr="000230CD">
              <w:rPr>
                <w:rFonts w:cs="Arial"/>
                <w:sz w:val="18"/>
                <w:szCs w:val="18"/>
                <w:lang w:val="nl-NL"/>
              </w:rPr>
              <w:t>Het woord ‘euro’ verwijderd bij hypotheekbedragen</w:t>
            </w:r>
          </w:p>
        </w:tc>
      </w:tr>
      <w:tr w:rsidR="00802B98" w:rsidRPr="000230CD" w:rsidTr="00CE2401">
        <w:trPr>
          <w:trHeight w:hRule="exact" w:val="543"/>
          <w:tblHeader/>
        </w:trPr>
        <w:tc>
          <w:tcPr>
            <w:tcW w:w="779" w:type="dxa"/>
          </w:tcPr>
          <w:p w:rsidR="00802B98" w:rsidRPr="000230CD" w:rsidRDefault="00802B98" w:rsidP="00C83474">
            <w:pPr>
              <w:pStyle w:val="tussenkopje"/>
              <w:spacing w:before="0"/>
              <w:rPr>
                <w:rFonts w:cs="Arial"/>
                <w:sz w:val="18"/>
                <w:szCs w:val="18"/>
                <w:lang w:val="nl-NL"/>
              </w:rPr>
            </w:pPr>
            <w:r w:rsidRPr="000230CD">
              <w:rPr>
                <w:rFonts w:cs="Arial"/>
                <w:sz w:val="18"/>
                <w:szCs w:val="18"/>
                <w:lang w:val="nl-NL"/>
              </w:rPr>
              <w:t>1.3</w:t>
            </w:r>
          </w:p>
        </w:tc>
        <w:tc>
          <w:tcPr>
            <w:tcW w:w="1909" w:type="dxa"/>
          </w:tcPr>
          <w:p w:rsidR="00802B98" w:rsidRPr="000230CD" w:rsidRDefault="00802B98" w:rsidP="00C83474">
            <w:pPr>
              <w:pStyle w:val="tussenkopje"/>
              <w:spacing w:before="0"/>
              <w:rPr>
                <w:rFonts w:cs="Arial"/>
                <w:sz w:val="18"/>
                <w:szCs w:val="18"/>
                <w:lang w:val="nl-NL"/>
              </w:rPr>
            </w:pPr>
            <w:r w:rsidRPr="000230CD">
              <w:rPr>
                <w:rFonts w:cs="Arial"/>
                <w:sz w:val="18"/>
                <w:szCs w:val="18"/>
                <w:lang w:val="nl-NL"/>
              </w:rPr>
              <w:t>29 januari 2015</w:t>
            </w:r>
          </w:p>
        </w:tc>
        <w:tc>
          <w:tcPr>
            <w:tcW w:w="1985" w:type="dxa"/>
          </w:tcPr>
          <w:p w:rsidR="00802B98" w:rsidRPr="000230CD" w:rsidRDefault="00802B98"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rsidR="00802B98" w:rsidRPr="000230CD" w:rsidRDefault="00802B98" w:rsidP="00C83474">
            <w:pPr>
              <w:pStyle w:val="tussenkopje"/>
              <w:spacing w:before="0"/>
              <w:rPr>
                <w:rFonts w:cs="Arial"/>
                <w:sz w:val="18"/>
                <w:szCs w:val="18"/>
                <w:lang w:val="nl-NL"/>
              </w:rPr>
            </w:pPr>
            <w:r w:rsidRPr="000230CD">
              <w:rPr>
                <w:rFonts w:cs="Arial"/>
                <w:sz w:val="18"/>
                <w:szCs w:val="18"/>
                <w:lang w:val="nl-NL"/>
              </w:rPr>
              <w:t>In de woonplaatskeuze ‘terzake’ aangepast in</w:t>
            </w:r>
          </w:p>
          <w:p w:rsidR="00802B98" w:rsidRPr="000230CD" w:rsidRDefault="00802B98" w:rsidP="00C83474">
            <w:pPr>
              <w:pStyle w:val="tussenkopje"/>
              <w:spacing w:before="0"/>
              <w:rPr>
                <w:rFonts w:cs="Arial"/>
                <w:sz w:val="18"/>
                <w:szCs w:val="18"/>
                <w:lang w:val="nl-NL"/>
              </w:rPr>
            </w:pPr>
            <w:r w:rsidRPr="000230CD">
              <w:rPr>
                <w:rFonts w:cs="Arial"/>
                <w:sz w:val="18"/>
                <w:szCs w:val="18"/>
                <w:lang w:val="nl-NL"/>
              </w:rPr>
              <w:t xml:space="preserve"> ‘ter zake’</w:t>
            </w:r>
          </w:p>
        </w:tc>
      </w:tr>
      <w:tr w:rsidR="00BF2584" w:rsidRPr="000230CD" w:rsidTr="00CE2401">
        <w:trPr>
          <w:trHeight w:hRule="exact" w:val="897"/>
          <w:tblHeader/>
        </w:trPr>
        <w:tc>
          <w:tcPr>
            <w:tcW w:w="779" w:type="dxa"/>
          </w:tcPr>
          <w:p w:rsidR="00BF2584" w:rsidRPr="000230CD" w:rsidRDefault="00BF2584" w:rsidP="00C83474">
            <w:pPr>
              <w:pStyle w:val="tussenkopje"/>
              <w:spacing w:before="0"/>
              <w:rPr>
                <w:rFonts w:cs="Arial"/>
                <w:sz w:val="18"/>
                <w:szCs w:val="18"/>
                <w:lang w:val="nl-NL"/>
              </w:rPr>
            </w:pPr>
            <w:r w:rsidRPr="000230CD">
              <w:rPr>
                <w:rFonts w:cs="Arial"/>
                <w:sz w:val="18"/>
                <w:szCs w:val="18"/>
                <w:lang w:val="nl-NL"/>
              </w:rPr>
              <w:t>1.4</w:t>
            </w:r>
          </w:p>
        </w:tc>
        <w:tc>
          <w:tcPr>
            <w:tcW w:w="1909" w:type="dxa"/>
          </w:tcPr>
          <w:p w:rsidR="00BF2584" w:rsidRPr="000230CD" w:rsidRDefault="00BF2584" w:rsidP="00C83474">
            <w:pPr>
              <w:pStyle w:val="tussenkopje"/>
              <w:spacing w:before="0"/>
              <w:rPr>
                <w:rFonts w:cs="Arial"/>
                <w:sz w:val="18"/>
                <w:szCs w:val="18"/>
                <w:lang w:val="nl-NL"/>
              </w:rPr>
            </w:pPr>
            <w:r w:rsidRPr="000230CD">
              <w:rPr>
                <w:rFonts w:cs="Arial"/>
                <w:sz w:val="18"/>
                <w:szCs w:val="18"/>
                <w:lang w:val="nl-NL"/>
              </w:rPr>
              <w:t>04 februari 2015</w:t>
            </w:r>
          </w:p>
        </w:tc>
        <w:tc>
          <w:tcPr>
            <w:tcW w:w="1985" w:type="dxa"/>
          </w:tcPr>
          <w:p w:rsidR="00BF2584" w:rsidRPr="000230CD" w:rsidRDefault="00BF2584"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rsidR="00BF2584" w:rsidRPr="000230CD" w:rsidRDefault="00BF2584" w:rsidP="00C83474">
            <w:pPr>
              <w:pStyle w:val="tussenkopje"/>
              <w:spacing w:before="0"/>
              <w:rPr>
                <w:rFonts w:cs="Arial"/>
                <w:sz w:val="18"/>
                <w:szCs w:val="18"/>
                <w:lang w:val="nl-NL"/>
              </w:rPr>
            </w:pPr>
            <w:r w:rsidRPr="000230CD">
              <w:rPr>
                <w:rFonts w:cs="Arial"/>
                <w:sz w:val="18"/>
                <w:szCs w:val="18"/>
                <w:lang w:val="nl-NL"/>
              </w:rPr>
              <w:t>Versies van tekstblokken Partijnamen in hypotheekakten en Overbruggingshypotheek aangepast.</w:t>
            </w:r>
          </w:p>
        </w:tc>
      </w:tr>
      <w:tr w:rsidR="00255011" w:rsidRPr="000230CD" w:rsidTr="00CE2401">
        <w:trPr>
          <w:trHeight w:hRule="exact" w:val="374"/>
          <w:tblHeader/>
        </w:trPr>
        <w:tc>
          <w:tcPr>
            <w:tcW w:w="779" w:type="dxa"/>
          </w:tcPr>
          <w:p w:rsidR="00255011" w:rsidRPr="000230CD" w:rsidRDefault="00255011" w:rsidP="00C83474">
            <w:pPr>
              <w:pStyle w:val="tussenkopje"/>
              <w:spacing w:before="0"/>
              <w:rPr>
                <w:rFonts w:cs="Arial"/>
                <w:sz w:val="18"/>
                <w:szCs w:val="18"/>
                <w:lang w:val="nl-NL"/>
              </w:rPr>
            </w:pPr>
            <w:r w:rsidRPr="000230CD">
              <w:rPr>
                <w:rFonts w:cs="Arial"/>
                <w:sz w:val="18"/>
                <w:szCs w:val="18"/>
                <w:lang w:val="nl-NL"/>
              </w:rPr>
              <w:t>1.5.0</w:t>
            </w:r>
          </w:p>
        </w:tc>
        <w:tc>
          <w:tcPr>
            <w:tcW w:w="1909" w:type="dxa"/>
          </w:tcPr>
          <w:p w:rsidR="00255011" w:rsidRPr="000230CD" w:rsidRDefault="00255011" w:rsidP="00C83474">
            <w:pPr>
              <w:pStyle w:val="tussenkopje"/>
              <w:spacing w:before="0"/>
              <w:rPr>
                <w:rFonts w:cs="Arial"/>
                <w:sz w:val="18"/>
                <w:szCs w:val="18"/>
                <w:lang w:val="nl-NL"/>
              </w:rPr>
            </w:pPr>
            <w:r w:rsidRPr="000230CD">
              <w:rPr>
                <w:rFonts w:cs="Arial"/>
                <w:sz w:val="18"/>
                <w:szCs w:val="18"/>
                <w:lang w:val="nl-NL"/>
              </w:rPr>
              <w:t>7 januari 2016</w:t>
            </w:r>
          </w:p>
        </w:tc>
        <w:tc>
          <w:tcPr>
            <w:tcW w:w="1985" w:type="dxa"/>
          </w:tcPr>
          <w:p w:rsidR="00255011" w:rsidRPr="000230CD" w:rsidRDefault="00255011" w:rsidP="00C83474">
            <w:pPr>
              <w:pStyle w:val="tussenkopje"/>
              <w:spacing w:before="0"/>
              <w:rPr>
                <w:rFonts w:cs="Arial"/>
                <w:sz w:val="18"/>
                <w:szCs w:val="18"/>
                <w:lang w:val="nl-NL"/>
              </w:rPr>
            </w:pPr>
            <w:r w:rsidRPr="000230CD">
              <w:rPr>
                <w:rFonts w:cs="Arial"/>
                <w:sz w:val="18"/>
                <w:szCs w:val="18"/>
                <w:lang w:val="nl-NL"/>
              </w:rPr>
              <w:t>LG/PPB</w:t>
            </w:r>
          </w:p>
        </w:tc>
        <w:tc>
          <w:tcPr>
            <w:tcW w:w="4747" w:type="dxa"/>
          </w:tcPr>
          <w:p w:rsidR="00255011" w:rsidRPr="000230CD" w:rsidRDefault="000230CD" w:rsidP="00C83474">
            <w:pPr>
              <w:pStyle w:val="tussenkopje"/>
              <w:spacing w:before="0"/>
              <w:rPr>
                <w:rFonts w:cs="Arial"/>
                <w:sz w:val="18"/>
                <w:szCs w:val="18"/>
                <w:lang w:val="nl-NL"/>
              </w:rPr>
            </w:pPr>
            <w:r>
              <w:rPr>
                <w:sz w:val="18"/>
                <w:szCs w:val="18"/>
              </w:rPr>
              <w:t xml:space="preserve">AA-2397 </w:t>
            </w:r>
            <w:r w:rsidR="00255011" w:rsidRPr="000230CD">
              <w:rPr>
                <w:sz w:val="18"/>
                <w:szCs w:val="18"/>
              </w:rPr>
              <w:t>Aangepast naar nieuwste versies tekstblokken</w:t>
            </w:r>
          </w:p>
        </w:tc>
      </w:tr>
      <w:tr w:rsidR="000A2D92" w:rsidRPr="000230CD" w:rsidTr="00CE2401">
        <w:trPr>
          <w:trHeight w:hRule="exact" w:val="607"/>
          <w:tblHeader/>
        </w:trPr>
        <w:tc>
          <w:tcPr>
            <w:tcW w:w="779" w:type="dxa"/>
          </w:tcPr>
          <w:p w:rsidR="000A2D92" w:rsidRPr="000230CD" w:rsidRDefault="000A2D92" w:rsidP="000A2D92">
            <w:pPr>
              <w:pStyle w:val="tussenkopje"/>
              <w:spacing w:before="0"/>
              <w:rPr>
                <w:rFonts w:cs="Arial"/>
                <w:sz w:val="18"/>
                <w:szCs w:val="18"/>
                <w:lang w:val="nl-NL"/>
              </w:rPr>
            </w:pPr>
            <w:r>
              <w:rPr>
                <w:rFonts w:cs="Arial"/>
                <w:sz w:val="18"/>
                <w:szCs w:val="18"/>
                <w:lang w:val="nl-NL"/>
              </w:rPr>
              <w:t>1.6.0</w:t>
            </w:r>
          </w:p>
        </w:tc>
        <w:tc>
          <w:tcPr>
            <w:tcW w:w="1909" w:type="dxa"/>
            <w:tcBorders>
              <w:top w:val="single" w:sz="4" w:space="0" w:color="auto"/>
              <w:left w:val="single" w:sz="4" w:space="0" w:color="auto"/>
              <w:bottom w:val="single" w:sz="4" w:space="0" w:color="auto"/>
              <w:right w:val="single" w:sz="4" w:space="0" w:color="auto"/>
            </w:tcBorders>
          </w:tcPr>
          <w:p w:rsidR="000A2D92" w:rsidRPr="000230CD" w:rsidRDefault="00201D1F" w:rsidP="000A2D92">
            <w:pPr>
              <w:pStyle w:val="tussenkopje"/>
              <w:spacing w:before="0"/>
              <w:rPr>
                <w:rFonts w:cs="Arial"/>
                <w:sz w:val="18"/>
                <w:szCs w:val="18"/>
                <w:lang w:val="nl-NL"/>
              </w:rPr>
            </w:pPr>
            <w:r>
              <w:rPr>
                <w:rStyle w:val="Datumopmaakprofiel"/>
              </w:rPr>
              <w:t>8</w:t>
            </w:r>
            <w:r w:rsidR="000A2D92">
              <w:rPr>
                <w:rStyle w:val="Datumopmaakprofiel"/>
              </w:rPr>
              <w:t xml:space="preserve"> maart 2016</w:t>
            </w:r>
          </w:p>
        </w:tc>
        <w:tc>
          <w:tcPr>
            <w:tcW w:w="1985" w:type="dxa"/>
            <w:tcBorders>
              <w:top w:val="single" w:sz="4" w:space="0" w:color="auto"/>
              <w:left w:val="single" w:sz="4" w:space="0" w:color="auto"/>
              <w:bottom w:val="single" w:sz="4" w:space="0" w:color="auto"/>
              <w:right w:val="single" w:sz="4" w:space="0" w:color="auto"/>
            </w:tcBorders>
          </w:tcPr>
          <w:p w:rsidR="000A2D92" w:rsidRPr="000230CD" w:rsidRDefault="000A2D92" w:rsidP="000A2D92">
            <w:pPr>
              <w:pStyle w:val="tussenkopje"/>
              <w:spacing w:before="0"/>
              <w:rPr>
                <w:rFonts w:cs="Arial"/>
                <w:sz w:val="18"/>
                <w:szCs w:val="18"/>
                <w:lang w:val="nl-NL"/>
              </w:rPr>
            </w:pPr>
            <w:r>
              <w:rPr>
                <w:sz w:val="18"/>
              </w:rPr>
              <w:t>LG/PPB</w:t>
            </w:r>
          </w:p>
        </w:tc>
        <w:tc>
          <w:tcPr>
            <w:tcW w:w="4747" w:type="dxa"/>
            <w:tcBorders>
              <w:top w:val="single" w:sz="4" w:space="0" w:color="auto"/>
              <w:left w:val="single" w:sz="4" w:space="0" w:color="auto"/>
              <w:bottom w:val="single" w:sz="4" w:space="0" w:color="auto"/>
              <w:right w:val="single" w:sz="4" w:space="0" w:color="auto"/>
            </w:tcBorders>
          </w:tcPr>
          <w:p w:rsidR="00201D1F" w:rsidRDefault="00CE2401" w:rsidP="00201D1F">
            <w:pPr>
              <w:pStyle w:val="tussenkopje"/>
              <w:spacing w:before="0"/>
              <w:rPr>
                <w:sz w:val="18"/>
                <w:szCs w:val="18"/>
              </w:rPr>
            </w:pPr>
            <w:r>
              <w:rPr>
                <w:sz w:val="18"/>
              </w:rPr>
              <w:t>Versienummers tekstblokken verwijderd voor betere onderhoudbaarheid, opgenomen in releasenotes</w:t>
            </w:r>
          </w:p>
        </w:tc>
      </w:tr>
    </w:tbl>
    <w:p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 w:name="bmVersie"/>
      <w:bookmarkStart w:id="2" w:name="bmDatum"/>
      <w:bookmarkEnd w:id="1"/>
      <w:bookmarkEnd w:id="2"/>
    </w:p>
    <w:sectPr w:rsidR="00976E6E" w:rsidRPr="00742A54" w:rsidSect="003470EB">
      <w:headerReference w:type="even" r:id="rId7"/>
      <w:headerReference w:type="default" r:id="rId8"/>
      <w:footerReference w:type="even" r:id="rId9"/>
      <w:footerReference w:type="default" r:id="rId10"/>
      <w:headerReference w:type="first" r:id="rId11"/>
      <w:footerReference w:type="first" r:id="rId12"/>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737" w:rsidRDefault="003E7737">
      <w:r>
        <w:separator/>
      </w:r>
    </w:p>
  </w:endnote>
  <w:endnote w:type="continuationSeparator" w:id="0">
    <w:p w:rsidR="003E7737" w:rsidRDefault="003E7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rsidR="00BF2584" w:rsidRDefault="00BF2584" w:rsidP="000D7B5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494F70">
      <w:rPr>
        <w:rStyle w:val="Paginanummer"/>
        <w:noProof/>
      </w:rPr>
      <w:t>1</w:t>
    </w:r>
    <w:r>
      <w:rPr>
        <w:rStyle w:val="Paginanummer"/>
      </w:rPr>
      <w:fldChar w:fldCharType="end"/>
    </w:r>
  </w:p>
  <w:p w:rsidR="00BF2584" w:rsidRDefault="00BF2584" w:rsidP="000D7B52">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737" w:rsidRDefault="003E7737">
      <w:r>
        <w:separator/>
      </w:r>
    </w:p>
  </w:footnote>
  <w:footnote w:type="continuationSeparator" w:id="0">
    <w:p w:rsidR="003E7737" w:rsidRDefault="003E77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16B01908"/>
    <w:multiLevelType w:val="hybridMultilevel"/>
    <w:tmpl w:val="10D4E50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9"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3"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4"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5"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6"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9"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0"/>
  </w:num>
  <w:num w:numId="13">
    <w:abstractNumId w:val="30"/>
  </w:num>
  <w:num w:numId="14">
    <w:abstractNumId w:val="18"/>
  </w:num>
  <w:num w:numId="15">
    <w:abstractNumId w:val="21"/>
  </w:num>
  <w:num w:numId="16">
    <w:abstractNumId w:val="12"/>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3"/>
  </w:num>
  <w:num w:numId="19">
    <w:abstractNumId w:val="29"/>
  </w:num>
  <w:num w:numId="20">
    <w:abstractNumId w:val="35"/>
  </w:num>
  <w:num w:numId="21">
    <w:abstractNumId w:val="24"/>
  </w:num>
  <w:num w:numId="22">
    <w:abstractNumId w:val="14"/>
  </w:num>
  <w:num w:numId="23">
    <w:abstractNumId w:val="25"/>
  </w:num>
  <w:num w:numId="24">
    <w:abstractNumId w:val="34"/>
  </w:num>
  <w:num w:numId="25">
    <w:abstractNumId w:val="11"/>
  </w:num>
  <w:num w:numId="26">
    <w:abstractNumId w:val="23"/>
  </w:num>
  <w:num w:numId="27">
    <w:abstractNumId w:val="16"/>
  </w:num>
  <w:num w:numId="28">
    <w:abstractNumId w:val="27"/>
  </w:num>
  <w:num w:numId="29">
    <w:abstractNumId w:val="15"/>
  </w:num>
  <w:num w:numId="30">
    <w:abstractNumId w:val="32"/>
  </w:num>
  <w:num w:numId="31">
    <w:abstractNumId w:val="28"/>
  </w:num>
  <w:num w:numId="32">
    <w:abstractNumId w:val="31"/>
  </w:num>
  <w:num w:numId="33">
    <w:abstractNumId w:val="26"/>
  </w:num>
  <w:num w:numId="34">
    <w:abstractNumId w:val="19"/>
  </w:num>
  <w:num w:numId="35">
    <w:abstractNumId w:val="33"/>
  </w:num>
  <w:num w:numId="36">
    <w:abstractNumId w:val="20"/>
  </w:num>
  <w:num w:numId="37">
    <w:abstractNumId w:val="17"/>
  </w:num>
  <w:num w:numId="38">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ys_OnzeReferentie" w:val="_x001f_model 2009-09-18_x001f_/normal"/>
  </w:docVars>
  <w:rsids>
    <w:rsidRoot w:val="000D7B52"/>
    <w:rsid w:val="0000513B"/>
    <w:rsid w:val="00010C5A"/>
    <w:rsid w:val="00013E10"/>
    <w:rsid w:val="00015776"/>
    <w:rsid w:val="00020587"/>
    <w:rsid w:val="000217C6"/>
    <w:rsid w:val="000230CD"/>
    <w:rsid w:val="00023D6E"/>
    <w:rsid w:val="00024E2F"/>
    <w:rsid w:val="000264CF"/>
    <w:rsid w:val="000330AB"/>
    <w:rsid w:val="000401D1"/>
    <w:rsid w:val="00050368"/>
    <w:rsid w:val="00051AFC"/>
    <w:rsid w:val="0005328A"/>
    <w:rsid w:val="00053DCA"/>
    <w:rsid w:val="000614F8"/>
    <w:rsid w:val="000621E7"/>
    <w:rsid w:val="000640BF"/>
    <w:rsid w:val="000644CC"/>
    <w:rsid w:val="00070A24"/>
    <w:rsid w:val="00071727"/>
    <w:rsid w:val="0007302A"/>
    <w:rsid w:val="00073EFF"/>
    <w:rsid w:val="000773C7"/>
    <w:rsid w:val="00077FBD"/>
    <w:rsid w:val="000861BD"/>
    <w:rsid w:val="000909E2"/>
    <w:rsid w:val="0009695A"/>
    <w:rsid w:val="000A0661"/>
    <w:rsid w:val="000A1CEE"/>
    <w:rsid w:val="000A2D92"/>
    <w:rsid w:val="000A717F"/>
    <w:rsid w:val="000B4DE4"/>
    <w:rsid w:val="000B52CE"/>
    <w:rsid w:val="000B5306"/>
    <w:rsid w:val="000B5595"/>
    <w:rsid w:val="000B5702"/>
    <w:rsid w:val="000B6559"/>
    <w:rsid w:val="000D0BA0"/>
    <w:rsid w:val="000D10D7"/>
    <w:rsid w:val="000D3CB2"/>
    <w:rsid w:val="000D442E"/>
    <w:rsid w:val="000D7B52"/>
    <w:rsid w:val="000E1ADE"/>
    <w:rsid w:val="000E1BFA"/>
    <w:rsid w:val="000E2D4D"/>
    <w:rsid w:val="000E34F5"/>
    <w:rsid w:val="000F405D"/>
    <w:rsid w:val="000F61FF"/>
    <w:rsid w:val="000F7A96"/>
    <w:rsid w:val="0010063A"/>
    <w:rsid w:val="001054A7"/>
    <w:rsid w:val="0010607B"/>
    <w:rsid w:val="00106089"/>
    <w:rsid w:val="00106644"/>
    <w:rsid w:val="00107056"/>
    <w:rsid w:val="0011039C"/>
    <w:rsid w:val="00111FA2"/>
    <w:rsid w:val="00114CF4"/>
    <w:rsid w:val="001151DC"/>
    <w:rsid w:val="00120E7F"/>
    <w:rsid w:val="00124835"/>
    <w:rsid w:val="00125C28"/>
    <w:rsid w:val="00127CC3"/>
    <w:rsid w:val="00127FFC"/>
    <w:rsid w:val="0013334E"/>
    <w:rsid w:val="00133D87"/>
    <w:rsid w:val="001373A7"/>
    <w:rsid w:val="00140FA6"/>
    <w:rsid w:val="00151AED"/>
    <w:rsid w:val="00155E28"/>
    <w:rsid w:val="00160DE5"/>
    <w:rsid w:val="00171A8C"/>
    <w:rsid w:val="00171BD8"/>
    <w:rsid w:val="001762DB"/>
    <w:rsid w:val="0018142B"/>
    <w:rsid w:val="001948BA"/>
    <w:rsid w:val="00195259"/>
    <w:rsid w:val="00195C56"/>
    <w:rsid w:val="001A3E22"/>
    <w:rsid w:val="001A3F43"/>
    <w:rsid w:val="001A520E"/>
    <w:rsid w:val="001B2404"/>
    <w:rsid w:val="001B2CBB"/>
    <w:rsid w:val="001C56FC"/>
    <w:rsid w:val="001C5DA8"/>
    <w:rsid w:val="001D087D"/>
    <w:rsid w:val="001D1A7E"/>
    <w:rsid w:val="001D7F03"/>
    <w:rsid w:val="001F27CC"/>
    <w:rsid w:val="001F28A6"/>
    <w:rsid w:val="001F2A82"/>
    <w:rsid w:val="001F2AAC"/>
    <w:rsid w:val="001F6CFB"/>
    <w:rsid w:val="00200182"/>
    <w:rsid w:val="00201D1F"/>
    <w:rsid w:val="002037EC"/>
    <w:rsid w:val="00203EEE"/>
    <w:rsid w:val="00214322"/>
    <w:rsid w:val="0021508C"/>
    <w:rsid w:val="00217ABC"/>
    <w:rsid w:val="00220FCB"/>
    <w:rsid w:val="00227FA5"/>
    <w:rsid w:val="002334DB"/>
    <w:rsid w:val="002407CD"/>
    <w:rsid w:val="00241AD1"/>
    <w:rsid w:val="002474BA"/>
    <w:rsid w:val="002478ED"/>
    <w:rsid w:val="0025302F"/>
    <w:rsid w:val="00255011"/>
    <w:rsid w:val="00255137"/>
    <w:rsid w:val="00266B06"/>
    <w:rsid w:val="00266BD7"/>
    <w:rsid w:val="00266CEC"/>
    <w:rsid w:val="00275682"/>
    <w:rsid w:val="00280A90"/>
    <w:rsid w:val="002815F4"/>
    <w:rsid w:val="0028344C"/>
    <w:rsid w:val="00293CF3"/>
    <w:rsid w:val="002953AC"/>
    <w:rsid w:val="002A0785"/>
    <w:rsid w:val="002A2288"/>
    <w:rsid w:val="002A48A4"/>
    <w:rsid w:val="002A6F77"/>
    <w:rsid w:val="002A76E5"/>
    <w:rsid w:val="002B4407"/>
    <w:rsid w:val="002B4713"/>
    <w:rsid w:val="002B4A94"/>
    <w:rsid w:val="002C40E4"/>
    <w:rsid w:val="002C75CB"/>
    <w:rsid w:val="002C7882"/>
    <w:rsid w:val="002D4B04"/>
    <w:rsid w:val="002D735B"/>
    <w:rsid w:val="002E1C19"/>
    <w:rsid w:val="002E4373"/>
    <w:rsid w:val="002E64FC"/>
    <w:rsid w:val="002E7F50"/>
    <w:rsid w:val="002F0D61"/>
    <w:rsid w:val="002F2B15"/>
    <w:rsid w:val="002F3A30"/>
    <w:rsid w:val="002F49A4"/>
    <w:rsid w:val="002F76A0"/>
    <w:rsid w:val="00316A9E"/>
    <w:rsid w:val="003253D3"/>
    <w:rsid w:val="00326DCA"/>
    <w:rsid w:val="00327464"/>
    <w:rsid w:val="00334EA6"/>
    <w:rsid w:val="003470EB"/>
    <w:rsid w:val="00362989"/>
    <w:rsid w:val="00363868"/>
    <w:rsid w:val="00364453"/>
    <w:rsid w:val="003673E3"/>
    <w:rsid w:val="003756D8"/>
    <w:rsid w:val="00390B5E"/>
    <w:rsid w:val="003913D1"/>
    <w:rsid w:val="003926C3"/>
    <w:rsid w:val="00394F88"/>
    <w:rsid w:val="00396D1D"/>
    <w:rsid w:val="003973E9"/>
    <w:rsid w:val="003A061E"/>
    <w:rsid w:val="003A4B9D"/>
    <w:rsid w:val="003A682D"/>
    <w:rsid w:val="003B17E6"/>
    <w:rsid w:val="003C05D7"/>
    <w:rsid w:val="003C2FC2"/>
    <w:rsid w:val="003E0072"/>
    <w:rsid w:val="003E1F1A"/>
    <w:rsid w:val="003E3729"/>
    <w:rsid w:val="003E43C9"/>
    <w:rsid w:val="003E5BA1"/>
    <w:rsid w:val="003E6827"/>
    <w:rsid w:val="003E751B"/>
    <w:rsid w:val="003E7737"/>
    <w:rsid w:val="003F0AE1"/>
    <w:rsid w:val="003F1892"/>
    <w:rsid w:val="003F3A25"/>
    <w:rsid w:val="003F3F56"/>
    <w:rsid w:val="00401D73"/>
    <w:rsid w:val="0040410A"/>
    <w:rsid w:val="0042259D"/>
    <w:rsid w:val="0043206F"/>
    <w:rsid w:val="00434506"/>
    <w:rsid w:val="00437F18"/>
    <w:rsid w:val="0044100B"/>
    <w:rsid w:val="00442896"/>
    <w:rsid w:val="004429DA"/>
    <w:rsid w:val="00445E5A"/>
    <w:rsid w:val="00446DD5"/>
    <w:rsid w:val="00450B40"/>
    <w:rsid w:val="00462B16"/>
    <w:rsid w:val="0046685A"/>
    <w:rsid w:val="00475B78"/>
    <w:rsid w:val="00476C3A"/>
    <w:rsid w:val="00480B5F"/>
    <w:rsid w:val="0048464A"/>
    <w:rsid w:val="00494F70"/>
    <w:rsid w:val="00496B09"/>
    <w:rsid w:val="004A0340"/>
    <w:rsid w:val="004A4BC7"/>
    <w:rsid w:val="004A4F2C"/>
    <w:rsid w:val="004A6F33"/>
    <w:rsid w:val="004B68EF"/>
    <w:rsid w:val="004B7B2E"/>
    <w:rsid w:val="004B7B3A"/>
    <w:rsid w:val="004C07C2"/>
    <w:rsid w:val="004C1059"/>
    <w:rsid w:val="004C20E4"/>
    <w:rsid w:val="004E49BD"/>
    <w:rsid w:val="004F3DC4"/>
    <w:rsid w:val="004F6DE1"/>
    <w:rsid w:val="004F783E"/>
    <w:rsid w:val="00502A9B"/>
    <w:rsid w:val="0051018B"/>
    <w:rsid w:val="00514043"/>
    <w:rsid w:val="00516A09"/>
    <w:rsid w:val="00522A94"/>
    <w:rsid w:val="0052389F"/>
    <w:rsid w:val="0052709F"/>
    <w:rsid w:val="00530C02"/>
    <w:rsid w:val="0053121E"/>
    <w:rsid w:val="00532318"/>
    <w:rsid w:val="00542384"/>
    <w:rsid w:val="00550377"/>
    <w:rsid w:val="005574AE"/>
    <w:rsid w:val="00561D4A"/>
    <w:rsid w:val="0056505D"/>
    <w:rsid w:val="005703C5"/>
    <w:rsid w:val="00570D5A"/>
    <w:rsid w:val="005771E2"/>
    <w:rsid w:val="00580342"/>
    <w:rsid w:val="005813F4"/>
    <w:rsid w:val="00583855"/>
    <w:rsid w:val="0058696F"/>
    <w:rsid w:val="005933DB"/>
    <w:rsid w:val="005940B3"/>
    <w:rsid w:val="005A14E5"/>
    <w:rsid w:val="005C0EAF"/>
    <w:rsid w:val="005C44EB"/>
    <w:rsid w:val="005C7B04"/>
    <w:rsid w:val="005D0E34"/>
    <w:rsid w:val="005D24BF"/>
    <w:rsid w:val="005D2FB5"/>
    <w:rsid w:val="005D48AD"/>
    <w:rsid w:val="005E2848"/>
    <w:rsid w:val="005E7991"/>
    <w:rsid w:val="005F4195"/>
    <w:rsid w:val="005F43F9"/>
    <w:rsid w:val="005F4890"/>
    <w:rsid w:val="005F4C59"/>
    <w:rsid w:val="005F4D80"/>
    <w:rsid w:val="005F5CEE"/>
    <w:rsid w:val="005F65B3"/>
    <w:rsid w:val="00600C4E"/>
    <w:rsid w:val="006100F9"/>
    <w:rsid w:val="00614049"/>
    <w:rsid w:val="006173E9"/>
    <w:rsid w:val="00625155"/>
    <w:rsid w:val="00631CB9"/>
    <w:rsid w:val="0063466C"/>
    <w:rsid w:val="00635221"/>
    <w:rsid w:val="006357EE"/>
    <w:rsid w:val="006439BD"/>
    <w:rsid w:val="00643AD1"/>
    <w:rsid w:val="00645E30"/>
    <w:rsid w:val="006527B8"/>
    <w:rsid w:val="00654C6E"/>
    <w:rsid w:val="00660EFD"/>
    <w:rsid w:val="00666DD4"/>
    <w:rsid w:val="0067246E"/>
    <w:rsid w:val="0067580A"/>
    <w:rsid w:val="00676998"/>
    <w:rsid w:val="0067761C"/>
    <w:rsid w:val="0068267B"/>
    <w:rsid w:val="00683451"/>
    <w:rsid w:val="0069164C"/>
    <w:rsid w:val="00691D5B"/>
    <w:rsid w:val="0069280F"/>
    <w:rsid w:val="00693B02"/>
    <w:rsid w:val="00693EA3"/>
    <w:rsid w:val="00695D98"/>
    <w:rsid w:val="006A1AB4"/>
    <w:rsid w:val="006A25E6"/>
    <w:rsid w:val="006A4D53"/>
    <w:rsid w:val="006A55F9"/>
    <w:rsid w:val="006A74CE"/>
    <w:rsid w:val="006A77AC"/>
    <w:rsid w:val="006B0238"/>
    <w:rsid w:val="006B302F"/>
    <w:rsid w:val="006B54D0"/>
    <w:rsid w:val="006C0883"/>
    <w:rsid w:val="006C6093"/>
    <w:rsid w:val="006C6EA4"/>
    <w:rsid w:val="006E0475"/>
    <w:rsid w:val="006E2DCA"/>
    <w:rsid w:val="006E5B92"/>
    <w:rsid w:val="006F31E8"/>
    <w:rsid w:val="006F630C"/>
    <w:rsid w:val="00700B81"/>
    <w:rsid w:val="0070277B"/>
    <w:rsid w:val="00702FD5"/>
    <w:rsid w:val="00703472"/>
    <w:rsid w:val="00704B6D"/>
    <w:rsid w:val="0070611A"/>
    <w:rsid w:val="00707013"/>
    <w:rsid w:val="00714F68"/>
    <w:rsid w:val="00716210"/>
    <w:rsid w:val="00725322"/>
    <w:rsid w:val="0072606B"/>
    <w:rsid w:val="00727733"/>
    <w:rsid w:val="00731752"/>
    <w:rsid w:val="00733D80"/>
    <w:rsid w:val="00734C9A"/>
    <w:rsid w:val="007366E8"/>
    <w:rsid w:val="00742A54"/>
    <w:rsid w:val="00743655"/>
    <w:rsid w:val="007444C7"/>
    <w:rsid w:val="00747254"/>
    <w:rsid w:val="00750583"/>
    <w:rsid w:val="00761A12"/>
    <w:rsid w:val="007676D9"/>
    <w:rsid w:val="00772DD5"/>
    <w:rsid w:val="007739D6"/>
    <w:rsid w:val="00790BB9"/>
    <w:rsid w:val="00791E39"/>
    <w:rsid w:val="007A306A"/>
    <w:rsid w:val="007A5E38"/>
    <w:rsid w:val="007A7995"/>
    <w:rsid w:val="007B13EA"/>
    <w:rsid w:val="007B74B7"/>
    <w:rsid w:val="007C2ADD"/>
    <w:rsid w:val="007C4A26"/>
    <w:rsid w:val="007C528B"/>
    <w:rsid w:val="007D1DA1"/>
    <w:rsid w:val="007E0D52"/>
    <w:rsid w:val="007E4353"/>
    <w:rsid w:val="007E4D12"/>
    <w:rsid w:val="007F2845"/>
    <w:rsid w:val="007F338F"/>
    <w:rsid w:val="00802B98"/>
    <w:rsid w:val="00803FF9"/>
    <w:rsid w:val="00806F22"/>
    <w:rsid w:val="008077D4"/>
    <w:rsid w:val="0081602F"/>
    <w:rsid w:val="00821D35"/>
    <w:rsid w:val="00822661"/>
    <w:rsid w:val="0083052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6A8"/>
    <w:rsid w:val="00874636"/>
    <w:rsid w:val="008747B0"/>
    <w:rsid w:val="00875043"/>
    <w:rsid w:val="008803E3"/>
    <w:rsid w:val="008813F9"/>
    <w:rsid w:val="00881734"/>
    <w:rsid w:val="008835E9"/>
    <w:rsid w:val="00887120"/>
    <w:rsid w:val="00891513"/>
    <w:rsid w:val="0089270B"/>
    <w:rsid w:val="008A3738"/>
    <w:rsid w:val="008A4EB0"/>
    <w:rsid w:val="008A6F0B"/>
    <w:rsid w:val="008A7353"/>
    <w:rsid w:val="008B3FE7"/>
    <w:rsid w:val="008B4706"/>
    <w:rsid w:val="008B61A7"/>
    <w:rsid w:val="008C02B7"/>
    <w:rsid w:val="008C2AB7"/>
    <w:rsid w:val="008C39BC"/>
    <w:rsid w:val="008C5A6E"/>
    <w:rsid w:val="008C6E36"/>
    <w:rsid w:val="008D0A37"/>
    <w:rsid w:val="008D184F"/>
    <w:rsid w:val="008D20C1"/>
    <w:rsid w:val="008D333C"/>
    <w:rsid w:val="008E568D"/>
    <w:rsid w:val="008F03F9"/>
    <w:rsid w:val="008F08B0"/>
    <w:rsid w:val="008F5ECA"/>
    <w:rsid w:val="008F6AB6"/>
    <w:rsid w:val="00915456"/>
    <w:rsid w:val="00917633"/>
    <w:rsid w:val="009348C5"/>
    <w:rsid w:val="009348CE"/>
    <w:rsid w:val="00935BFD"/>
    <w:rsid w:val="00940555"/>
    <w:rsid w:val="00941BA6"/>
    <w:rsid w:val="00942864"/>
    <w:rsid w:val="00945D4E"/>
    <w:rsid w:val="00951866"/>
    <w:rsid w:val="00951A1D"/>
    <w:rsid w:val="009523B7"/>
    <w:rsid w:val="00955186"/>
    <w:rsid w:val="00964FA4"/>
    <w:rsid w:val="00966E43"/>
    <w:rsid w:val="009737B4"/>
    <w:rsid w:val="009769C4"/>
    <w:rsid w:val="00976E6E"/>
    <w:rsid w:val="00980DE0"/>
    <w:rsid w:val="00984848"/>
    <w:rsid w:val="00990228"/>
    <w:rsid w:val="009A1F5A"/>
    <w:rsid w:val="009B303B"/>
    <w:rsid w:val="009B3F1A"/>
    <w:rsid w:val="009B5785"/>
    <w:rsid w:val="009B7FD4"/>
    <w:rsid w:val="009C75B9"/>
    <w:rsid w:val="009D013C"/>
    <w:rsid w:val="009D0546"/>
    <w:rsid w:val="009D2319"/>
    <w:rsid w:val="009E2140"/>
    <w:rsid w:val="009E3B48"/>
    <w:rsid w:val="009F3C42"/>
    <w:rsid w:val="009F5B0A"/>
    <w:rsid w:val="00A00E9A"/>
    <w:rsid w:val="00A05DF0"/>
    <w:rsid w:val="00A06452"/>
    <w:rsid w:val="00A06CD4"/>
    <w:rsid w:val="00A105B6"/>
    <w:rsid w:val="00A13983"/>
    <w:rsid w:val="00A13DA1"/>
    <w:rsid w:val="00A160A8"/>
    <w:rsid w:val="00A220BD"/>
    <w:rsid w:val="00A2224D"/>
    <w:rsid w:val="00A309C5"/>
    <w:rsid w:val="00A33EDD"/>
    <w:rsid w:val="00A36EE8"/>
    <w:rsid w:val="00A44A6C"/>
    <w:rsid w:val="00A44F9C"/>
    <w:rsid w:val="00A4731F"/>
    <w:rsid w:val="00A52C1F"/>
    <w:rsid w:val="00A60D97"/>
    <w:rsid w:val="00A641A4"/>
    <w:rsid w:val="00A77A28"/>
    <w:rsid w:val="00A824F4"/>
    <w:rsid w:val="00A8674B"/>
    <w:rsid w:val="00A91587"/>
    <w:rsid w:val="00A924B5"/>
    <w:rsid w:val="00A93E0C"/>
    <w:rsid w:val="00A95067"/>
    <w:rsid w:val="00AA33D6"/>
    <w:rsid w:val="00AA48C4"/>
    <w:rsid w:val="00AC148E"/>
    <w:rsid w:val="00AC3EF2"/>
    <w:rsid w:val="00AC47A1"/>
    <w:rsid w:val="00AD1F5B"/>
    <w:rsid w:val="00AD5E31"/>
    <w:rsid w:val="00AE0957"/>
    <w:rsid w:val="00AE2EB9"/>
    <w:rsid w:val="00AE3090"/>
    <w:rsid w:val="00AE65CE"/>
    <w:rsid w:val="00AF3891"/>
    <w:rsid w:val="00AF3DF7"/>
    <w:rsid w:val="00B00A40"/>
    <w:rsid w:val="00B011DE"/>
    <w:rsid w:val="00B110CF"/>
    <w:rsid w:val="00B11742"/>
    <w:rsid w:val="00B12AFC"/>
    <w:rsid w:val="00B12EFB"/>
    <w:rsid w:val="00B141CD"/>
    <w:rsid w:val="00B14BB8"/>
    <w:rsid w:val="00B17C1A"/>
    <w:rsid w:val="00B22AF4"/>
    <w:rsid w:val="00B278E7"/>
    <w:rsid w:val="00B31E9C"/>
    <w:rsid w:val="00B32741"/>
    <w:rsid w:val="00B34B68"/>
    <w:rsid w:val="00B36A1C"/>
    <w:rsid w:val="00B453B7"/>
    <w:rsid w:val="00B46697"/>
    <w:rsid w:val="00B47504"/>
    <w:rsid w:val="00B507D3"/>
    <w:rsid w:val="00B530D5"/>
    <w:rsid w:val="00B56AD8"/>
    <w:rsid w:val="00B67E22"/>
    <w:rsid w:val="00B67EE9"/>
    <w:rsid w:val="00B7257B"/>
    <w:rsid w:val="00B87430"/>
    <w:rsid w:val="00B930CA"/>
    <w:rsid w:val="00BA16DA"/>
    <w:rsid w:val="00BA1C48"/>
    <w:rsid w:val="00BA4926"/>
    <w:rsid w:val="00BA51D6"/>
    <w:rsid w:val="00BB0E79"/>
    <w:rsid w:val="00BB64B7"/>
    <w:rsid w:val="00BC0442"/>
    <w:rsid w:val="00BC27BB"/>
    <w:rsid w:val="00BC61BC"/>
    <w:rsid w:val="00BD22CF"/>
    <w:rsid w:val="00BD389C"/>
    <w:rsid w:val="00BD4129"/>
    <w:rsid w:val="00BD5EC2"/>
    <w:rsid w:val="00BE1743"/>
    <w:rsid w:val="00BF1BC6"/>
    <w:rsid w:val="00BF2584"/>
    <w:rsid w:val="00BF7C3E"/>
    <w:rsid w:val="00C121D3"/>
    <w:rsid w:val="00C259D6"/>
    <w:rsid w:val="00C2776B"/>
    <w:rsid w:val="00C327A8"/>
    <w:rsid w:val="00C34358"/>
    <w:rsid w:val="00C362C3"/>
    <w:rsid w:val="00C47AA0"/>
    <w:rsid w:val="00C6060D"/>
    <w:rsid w:val="00C61E60"/>
    <w:rsid w:val="00C64878"/>
    <w:rsid w:val="00C64F6C"/>
    <w:rsid w:val="00C713F3"/>
    <w:rsid w:val="00C767C6"/>
    <w:rsid w:val="00C83474"/>
    <w:rsid w:val="00C90418"/>
    <w:rsid w:val="00C913F1"/>
    <w:rsid w:val="00C92A83"/>
    <w:rsid w:val="00C93889"/>
    <w:rsid w:val="00C94034"/>
    <w:rsid w:val="00C95854"/>
    <w:rsid w:val="00CA66E2"/>
    <w:rsid w:val="00CA6750"/>
    <w:rsid w:val="00CB520D"/>
    <w:rsid w:val="00CB60A0"/>
    <w:rsid w:val="00CB6295"/>
    <w:rsid w:val="00CC33A0"/>
    <w:rsid w:val="00CC7AA2"/>
    <w:rsid w:val="00CD2A08"/>
    <w:rsid w:val="00CD2FC9"/>
    <w:rsid w:val="00CE2401"/>
    <w:rsid w:val="00CE66C5"/>
    <w:rsid w:val="00CE7084"/>
    <w:rsid w:val="00CE7748"/>
    <w:rsid w:val="00CF5C75"/>
    <w:rsid w:val="00D10FBA"/>
    <w:rsid w:val="00D11946"/>
    <w:rsid w:val="00D13F90"/>
    <w:rsid w:val="00D1771F"/>
    <w:rsid w:val="00D17C72"/>
    <w:rsid w:val="00D24E0A"/>
    <w:rsid w:val="00D268E2"/>
    <w:rsid w:val="00D31EB9"/>
    <w:rsid w:val="00D33633"/>
    <w:rsid w:val="00D356BB"/>
    <w:rsid w:val="00D37B75"/>
    <w:rsid w:val="00D412B5"/>
    <w:rsid w:val="00D415F3"/>
    <w:rsid w:val="00D43451"/>
    <w:rsid w:val="00D46620"/>
    <w:rsid w:val="00D52BAF"/>
    <w:rsid w:val="00D624E1"/>
    <w:rsid w:val="00D66447"/>
    <w:rsid w:val="00D70058"/>
    <w:rsid w:val="00D8798D"/>
    <w:rsid w:val="00D90F9A"/>
    <w:rsid w:val="00D945F1"/>
    <w:rsid w:val="00D96657"/>
    <w:rsid w:val="00D979D7"/>
    <w:rsid w:val="00DA2E7E"/>
    <w:rsid w:val="00DA3AD9"/>
    <w:rsid w:val="00DA56AE"/>
    <w:rsid w:val="00DA5A91"/>
    <w:rsid w:val="00DA5E17"/>
    <w:rsid w:val="00DA7CD1"/>
    <w:rsid w:val="00DB4542"/>
    <w:rsid w:val="00DB49AF"/>
    <w:rsid w:val="00DC3036"/>
    <w:rsid w:val="00DD2D62"/>
    <w:rsid w:val="00DD35C0"/>
    <w:rsid w:val="00DD390B"/>
    <w:rsid w:val="00DD5564"/>
    <w:rsid w:val="00DE02A6"/>
    <w:rsid w:val="00DE117A"/>
    <w:rsid w:val="00DE3EA4"/>
    <w:rsid w:val="00DE3F71"/>
    <w:rsid w:val="00DE6C90"/>
    <w:rsid w:val="00DF0875"/>
    <w:rsid w:val="00DF1D6E"/>
    <w:rsid w:val="00DF3219"/>
    <w:rsid w:val="00E06053"/>
    <w:rsid w:val="00E0713A"/>
    <w:rsid w:val="00E07DDF"/>
    <w:rsid w:val="00E1382D"/>
    <w:rsid w:val="00E146AE"/>
    <w:rsid w:val="00E16DB8"/>
    <w:rsid w:val="00E16F79"/>
    <w:rsid w:val="00E22CE9"/>
    <w:rsid w:val="00E256F6"/>
    <w:rsid w:val="00E30318"/>
    <w:rsid w:val="00E33566"/>
    <w:rsid w:val="00E336D9"/>
    <w:rsid w:val="00E3522B"/>
    <w:rsid w:val="00E37AD0"/>
    <w:rsid w:val="00E439E6"/>
    <w:rsid w:val="00E4439D"/>
    <w:rsid w:val="00E457FD"/>
    <w:rsid w:val="00E52B5F"/>
    <w:rsid w:val="00E60820"/>
    <w:rsid w:val="00E60F73"/>
    <w:rsid w:val="00E6340B"/>
    <w:rsid w:val="00E65039"/>
    <w:rsid w:val="00E657CD"/>
    <w:rsid w:val="00E66A22"/>
    <w:rsid w:val="00E905BF"/>
    <w:rsid w:val="00EA1099"/>
    <w:rsid w:val="00EA2E59"/>
    <w:rsid w:val="00EA5719"/>
    <w:rsid w:val="00EB0A20"/>
    <w:rsid w:val="00EB0E81"/>
    <w:rsid w:val="00EB24DB"/>
    <w:rsid w:val="00EB60FD"/>
    <w:rsid w:val="00EC6AE2"/>
    <w:rsid w:val="00EC6C6D"/>
    <w:rsid w:val="00ED009A"/>
    <w:rsid w:val="00ED42BE"/>
    <w:rsid w:val="00ED635A"/>
    <w:rsid w:val="00ED6422"/>
    <w:rsid w:val="00EE059E"/>
    <w:rsid w:val="00EE403F"/>
    <w:rsid w:val="00EE58BD"/>
    <w:rsid w:val="00EE6AF0"/>
    <w:rsid w:val="00EF22A0"/>
    <w:rsid w:val="00F04240"/>
    <w:rsid w:val="00F12964"/>
    <w:rsid w:val="00F156B7"/>
    <w:rsid w:val="00F1686E"/>
    <w:rsid w:val="00F203A6"/>
    <w:rsid w:val="00F22389"/>
    <w:rsid w:val="00F2544F"/>
    <w:rsid w:val="00F3061C"/>
    <w:rsid w:val="00F33124"/>
    <w:rsid w:val="00F33924"/>
    <w:rsid w:val="00F354FB"/>
    <w:rsid w:val="00F36421"/>
    <w:rsid w:val="00F4095B"/>
    <w:rsid w:val="00F4385A"/>
    <w:rsid w:val="00F462F7"/>
    <w:rsid w:val="00F46673"/>
    <w:rsid w:val="00F5213F"/>
    <w:rsid w:val="00F54A20"/>
    <w:rsid w:val="00F65D81"/>
    <w:rsid w:val="00F71D89"/>
    <w:rsid w:val="00F7350B"/>
    <w:rsid w:val="00F83622"/>
    <w:rsid w:val="00F84A45"/>
    <w:rsid w:val="00F85BFF"/>
    <w:rsid w:val="00F91471"/>
    <w:rsid w:val="00F91FE6"/>
    <w:rsid w:val="00FA0660"/>
    <w:rsid w:val="00FA5096"/>
    <w:rsid w:val="00FA59ED"/>
    <w:rsid w:val="00FA6128"/>
    <w:rsid w:val="00FA7F0A"/>
    <w:rsid w:val="00FB13A7"/>
    <w:rsid w:val="00FB1C98"/>
    <w:rsid w:val="00FB1D31"/>
    <w:rsid w:val="00FB3FCB"/>
    <w:rsid w:val="00FB5AB6"/>
    <w:rsid w:val="00FB702E"/>
    <w:rsid w:val="00FC5FFA"/>
    <w:rsid w:val="00FD1798"/>
    <w:rsid w:val="00FD366C"/>
    <w:rsid w:val="00FD6C65"/>
    <w:rsid w:val="00FE506A"/>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4DD6918-4FDB-4374-A68D-09A49519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6F889EF0.dotm</Template>
  <TotalTime>0</TotalTime>
  <Pages>2</Pages>
  <Words>598</Words>
  <Characters>4118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Laan, Jan-Bart</cp:lastModifiedBy>
  <cp:revision>3</cp:revision>
  <cp:lastPrinted>2014-08-22T06:21:00Z</cp:lastPrinted>
  <dcterms:created xsi:type="dcterms:W3CDTF">2016-09-29T08:55:00Z</dcterms:created>
  <dcterms:modified xsi:type="dcterms:W3CDTF">2016-09-29T08:55:00Z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1837433428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1898157152</vt:i4>
  </property>
  <property fmtid="{D5CDD505-2E9C-101B-9397-08002B2CF9AE}" pid="8" name="_ReviewingToolsShownOnce">
    <vt:lpwstr/>
  </property>
</Properties>
</file>