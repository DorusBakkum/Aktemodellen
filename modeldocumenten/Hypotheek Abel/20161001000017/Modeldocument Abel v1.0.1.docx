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49CF3" w14:textId="77777777"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E8789F">
        <w:rPr>
          <w:rFonts w:ascii="Arial" w:hAnsi="Arial" w:cs="Arial"/>
          <w:b/>
          <w:color w:val="000000"/>
          <w:szCs w:val="24"/>
        </w:rPr>
        <w:t>Abel</w:t>
      </w:r>
      <w:r w:rsidR="002A659A">
        <w:rPr>
          <w:rFonts w:ascii="Arial" w:hAnsi="Arial" w:cs="Arial"/>
          <w:b/>
          <w:color w:val="000000"/>
          <w:szCs w:val="24"/>
        </w:rPr>
        <w:t xml:space="preserve">  </w:t>
      </w:r>
      <w:r>
        <w:rPr>
          <w:rFonts w:ascii="Arial" w:hAnsi="Arial" w:cs="Arial"/>
          <w:color w:val="000000"/>
          <w:sz w:val="22"/>
          <w:szCs w:val="22"/>
        </w:rPr>
        <w:t xml:space="preserve">(o.b.v. model </w:t>
      </w:r>
      <w:r w:rsidR="00E8789F">
        <w:rPr>
          <w:rFonts w:ascii="Arial" w:hAnsi="Arial" w:cs="Arial"/>
          <w:color w:val="000000"/>
          <w:sz w:val="22"/>
          <w:szCs w:val="22"/>
        </w:rPr>
        <w:t>ABEL</w:t>
      </w:r>
      <w:r w:rsidR="00B07ABB">
        <w:rPr>
          <w:rFonts w:ascii="Arial" w:hAnsi="Arial" w:cs="Arial"/>
          <w:color w:val="000000"/>
          <w:sz w:val="22"/>
          <w:szCs w:val="22"/>
        </w:rPr>
        <w:t xml:space="preserve"> 16.02</w:t>
      </w:r>
      <w:r w:rsidRPr="000D7B52">
        <w:rPr>
          <w:rFonts w:ascii="Arial" w:hAnsi="Arial" w:cs="Arial"/>
          <w:color w:val="000000"/>
          <w:sz w:val="22"/>
          <w:szCs w:val="22"/>
        </w:rPr>
        <w:t>)</w:t>
      </w:r>
    </w:p>
    <w:p w14:paraId="3285DD63" w14:textId="77777777" w:rsidR="0056395F" w:rsidRPr="000D7B52" w:rsidRDefault="0056395F" w:rsidP="0056395F">
      <w:pPr>
        <w:ind w:right="96"/>
        <w:rPr>
          <w:rFonts w:ascii="Arial" w:hAnsi="Arial" w:cs="Arial"/>
          <w:color w:val="000000"/>
          <w:sz w:val="20"/>
        </w:rPr>
      </w:pPr>
    </w:p>
    <w:p w14:paraId="548AE0E7" w14:textId="56FEF0F2"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0026FB">
        <w:rPr>
          <w:rFonts w:ascii="Arial" w:hAnsi="Arial" w:cs="Arial"/>
          <w:b/>
          <w:color w:val="000000"/>
          <w:sz w:val="20"/>
          <w:u w:val="single"/>
        </w:rPr>
        <w:t>1</w:t>
      </w:r>
      <w:r w:rsidR="002A659A">
        <w:rPr>
          <w:rFonts w:ascii="Arial" w:hAnsi="Arial" w:cs="Arial"/>
          <w:b/>
          <w:color w:val="000000"/>
          <w:sz w:val="20"/>
          <w:u w:val="single"/>
        </w:rPr>
        <w:t>.0</w:t>
      </w:r>
      <w:r w:rsidR="00510444">
        <w:rPr>
          <w:rFonts w:ascii="Arial" w:hAnsi="Arial" w:cs="Arial"/>
          <w:b/>
          <w:color w:val="000000"/>
          <w:sz w:val="20"/>
          <w:u w:val="single"/>
        </w:rPr>
        <w:t>.</w:t>
      </w:r>
      <w:r w:rsidR="007E02F6">
        <w:rPr>
          <w:rFonts w:ascii="Arial" w:hAnsi="Arial" w:cs="Arial"/>
          <w:b/>
          <w:color w:val="000000"/>
          <w:sz w:val="20"/>
          <w:u w:val="single"/>
        </w:rPr>
        <w:t>1</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7E02F6">
        <w:rPr>
          <w:rFonts w:ascii="Arial" w:hAnsi="Arial" w:cs="Arial"/>
          <w:b/>
          <w:color w:val="000000"/>
          <w:sz w:val="20"/>
          <w:u w:val="single"/>
        </w:rPr>
        <w:t>22-11</w:t>
      </w:r>
      <w:r>
        <w:rPr>
          <w:rFonts w:ascii="Arial" w:hAnsi="Arial" w:cs="Arial"/>
          <w:b/>
          <w:color w:val="000000"/>
          <w:sz w:val="20"/>
          <w:u w:val="single"/>
        </w:rPr>
        <w:t>-201</w:t>
      </w:r>
      <w:r w:rsidR="00D40FF8">
        <w:rPr>
          <w:rFonts w:ascii="Arial" w:hAnsi="Arial" w:cs="Arial"/>
          <w:b/>
          <w:color w:val="000000"/>
          <w:sz w:val="20"/>
          <w:u w:val="single"/>
        </w:rPr>
        <w:t>6</w:t>
      </w:r>
      <w:r w:rsidRPr="000D0BA0">
        <w:rPr>
          <w:rFonts w:ascii="Arial" w:hAnsi="Arial" w:cs="Arial"/>
          <w:b/>
          <w:color w:val="000000"/>
          <w:sz w:val="20"/>
          <w:u w:val="single"/>
        </w:rPr>
        <w:t xml:space="preserve"> </w:t>
      </w:r>
    </w:p>
    <w:p w14:paraId="6EE2D1C3" w14:textId="77777777" w:rsidR="0056395F" w:rsidRDefault="0056395F" w:rsidP="0056395F">
      <w:pPr>
        <w:tabs>
          <w:tab w:val="left" w:pos="-1440"/>
          <w:tab w:val="left" w:pos="-720"/>
        </w:tabs>
        <w:suppressAutoHyphens/>
        <w:ind w:right="96"/>
        <w:rPr>
          <w:rFonts w:ascii="Arial" w:hAnsi="Arial" w:cs="Arial"/>
          <w:color w:val="000000"/>
          <w:sz w:val="20"/>
        </w:rPr>
      </w:pPr>
    </w:p>
    <w:p w14:paraId="0E96097F"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CF71718" w14:textId="77777777" w:rsidR="0056395F" w:rsidRPr="002E7F50" w:rsidRDefault="0056395F" w:rsidP="0056395F">
      <w:pPr>
        <w:tabs>
          <w:tab w:val="left" w:pos="-1440"/>
          <w:tab w:val="left" w:pos="-720"/>
        </w:tabs>
        <w:suppressAutoHyphens/>
        <w:rPr>
          <w:rFonts w:ascii="Arial" w:hAnsi="Arial" w:cs="Arial"/>
          <w:color w:val="800080"/>
          <w:sz w:val="20"/>
        </w:rPr>
      </w:pPr>
    </w:p>
    <w:p w14:paraId="1E3DB1E9" w14:textId="77777777" w:rsidR="0056395F" w:rsidRPr="002E7F50" w:rsidRDefault="0056395F" w:rsidP="0056395F">
      <w:pPr>
        <w:tabs>
          <w:tab w:val="left" w:pos="-1440"/>
          <w:tab w:val="left" w:pos="-720"/>
        </w:tabs>
        <w:suppressAutoHyphens/>
        <w:rPr>
          <w:rFonts w:ascii="Arial" w:hAnsi="Arial" w:cs="Arial"/>
          <w:color w:val="800080"/>
          <w:sz w:val="20"/>
        </w:rPr>
      </w:pPr>
    </w:p>
    <w:p w14:paraId="3FDF0858"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6A4FE37F" w14:textId="77777777" w:rsidR="008958D0" w:rsidRPr="002E7F50" w:rsidRDefault="008958D0" w:rsidP="0056395F">
      <w:pPr>
        <w:tabs>
          <w:tab w:val="left" w:pos="-1440"/>
          <w:tab w:val="left" w:pos="-720"/>
        </w:tabs>
        <w:suppressAutoHyphens/>
        <w:jc w:val="center"/>
        <w:rPr>
          <w:rFonts w:ascii="Arial" w:hAnsi="Arial" w:cs="Arial"/>
          <w:sz w:val="20"/>
        </w:rPr>
      </w:pPr>
    </w:p>
    <w:p w14:paraId="6A53D5EA"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2D425238"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6459018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459BF042"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0A5CDC8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7843A79"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16C4063B"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w:t>
      </w:r>
      <w:r w:rsidR="00E8789F">
        <w:rPr>
          <w:rFonts w:ascii="Arial" w:hAnsi="Arial" w:cs="Arial"/>
          <w:color w:val="FF0000"/>
          <w:sz w:val="20"/>
        </w:rPr>
        <w:t>Abel</w:t>
      </w:r>
      <w:r w:rsidR="006319E2">
        <w:rPr>
          <w:rFonts w:ascii="Arial" w:hAnsi="Arial" w:cs="Arial"/>
          <w:color w:val="FF0000"/>
          <w:sz w:val="20"/>
        </w:rPr>
        <w:t xml:space="preserve"> </w:t>
      </w:r>
      <w:r w:rsidR="00E8789F">
        <w:rPr>
          <w:rFonts w:ascii="Arial" w:hAnsi="Arial" w:cs="Arial"/>
          <w:color w:val="FF0000"/>
          <w:sz w:val="20"/>
        </w:rPr>
        <w:t>H</w:t>
      </w:r>
      <w:r w:rsidR="006319E2">
        <w:rPr>
          <w:rFonts w:ascii="Arial" w:hAnsi="Arial" w:cs="Arial"/>
          <w:color w:val="FF0000"/>
          <w:sz w:val="20"/>
        </w:rPr>
        <w:t xml:space="preserve">ypotheken”; </w:t>
      </w:r>
    </w:p>
    <w:p w14:paraId="792FC9D7"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395F3717" w14:textId="77777777" w:rsidR="002A659A" w:rsidRPr="002E7F50" w:rsidRDefault="002A659A" w:rsidP="002A659A">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14D13C1C" w14:textId="48B74663" w:rsidR="002A659A" w:rsidRPr="0056395F" w:rsidRDefault="007F71F9" w:rsidP="002A659A">
      <w:pPr>
        <w:tabs>
          <w:tab w:val="left" w:pos="-1440"/>
          <w:tab w:val="left" w:pos="-720"/>
        </w:tabs>
        <w:suppressAutoHyphens/>
        <w:ind w:firstLine="284"/>
        <w:rPr>
          <w:rFonts w:ascii="Arial" w:hAnsi="Arial" w:cs="Arial"/>
          <w:color w:val="FF0000"/>
          <w:sz w:val="20"/>
        </w:rPr>
      </w:pPr>
      <w:r>
        <w:rPr>
          <w:rFonts w:ascii="Arial" w:hAnsi="Arial" w:cs="Arial"/>
          <w:color w:val="FF0000"/>
          <w:sz w:val="20"/>
        </w:rPr>
        <w:t>h</w:t>
      </w:r>
      <w:r w:rsidR="002A659A" w:rsidRPr="007C3C23">
        <w:rPr>
          <w:rFonts w:ascii="Arial" w:hAnsi="Arial" w:cs="Arial"/>
          <w:color w:val="FF0000"/>
          <w:sz w:val="20"/>
        </w:rPr>
        <w:t>ierna</w:t>
      </w:r>
      <w:r w:rsidR="0051554C" w:rsidRPr="00F84845">
        <w:rPr>
          <w:rFonts w:ascii="Arial" w:hAnsi="Arial" w:cs="Arial"/>
          <w:color w:val="800080"/>
          <w:sz w:val="20"/>
        </w:rPr>
        <w:t xml:space="preserve">, </w:t>
      </w:r>
      <w:r w:rsidR="0051554C" w:rsidRPr="007C3C23">
        <w:rPr>
          <w:rFonts w:ascii="Arial" w:hAnsi="Arial" w:cs="Arial"/>
          <w:color w:val="800080"/>
          <w:sz w:val="20"/>
        </w:rPr>
        <w:t>zowel tezamen als ieder afzonderlijk,</w:t>
      </w:r>
      <w:r w:rsidR="0051554C">
        <w:rPr>
          <w:rFonts w:ascii="Arial" w:hAnsi="Arial" w:cs="Arial"/>
          <w:color w:val="FF0000"/>
          <w:sz w:val="20"/>
        </w:rPr>
        <w:t xml:space="preserve"> te noemen: </w:t>
      </w:r>
      <w:r w:rsidR="0051554C">
        <w:rPr>
          <w:rFonts w:ascii="Arial" w:hAnsi="Arial" w:cs="Arial"/>
          <w:color w:val="FF0000"/>
          <w:sz w:val="20"/>
        </w:rPr>
        <w:br/>
        <w:t xml:space="preserve">     de “Hypotheekgever” en “Schuldenaar”; </w:t>
      </w:r>
    </w:p>
    <w:p w14:paraId="39FBADFA"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74E2551" w14:textId="77777777" w:rsidR="0051554C" w:rsidRPr="0051554C" w:rsidRDefault="00E8789F" w:rsidP="0051554C">
      <w:pPr>
        <w:numPr>
          <w:ilvl w:val="0"/>
          <w:numId w:val="2"/>
        </w:numPr>
        <w:tabs>
          <w:tab w:val="left" w:pos="-1440"/>
          <w:tab w:val="left" w:pos="-720"/>
        </w:tabs>
        <w:suppressAutoHyphens/>
        <w:rPr>
          <w:rFonts w:ascii="Arial" w:hAnsi="Arial" w:cs="Arial"/>
          <w:color w:val="FF0000"/>
          <w:sz w:val="20"/>
        </w:rPr>
      </w:pPr>
      <w:r>
        <w:rPr>
          <w:rFonts w:ascii="Arial" w:hAnsi="Arial" w:cs="Arial"/>
          <w:color w:val="FF0000"/>
          <w:sz w:val="20"/>
        </w:rPr>
        <w:t>Abel H</w:t>
      </w:r>
      <w:r w:rsidR="0051554C" w:rsidRPr="0051554C">
        <w:rPr>
          <w:rFonts w:ascii="Arial" w:hAnsi="Arial" w:cs="Arial"/>
          <w:color w:val="FF0000"/>
          <w:sz w:val="20"/>
        </w:rPr>
        <w:t>ypotheken en de Schuldenaar zijn een leningsovereenkomst aangegaan, hierna te noemen: de "Leningsovereenkomst", van welke overeen</w:t>
      </w:r>
      <w:r>
        <w:rPr>
          <w:rFonts w:ascii="Arial" w:hAnsi="Arial" w:cs="Arial"/>
          <w:color w:val="FF0000"/>
          <w:sz w:val="20"/>
        </w:rPr>
        <w:t>komst blijkt uit een door Abel H</w:t>
      </w:r>
      <w:r w:rsidR="0051554C" w:rsidRPr="0051554C">
        <w:rPr>
          <w:rFonts w:ascii="Arial" w:hAnsi="Arial" w:cs="Arial"/>
          <w:color w:val="FF0000"/>
          <w:sz w:val="20"/>
        </w:rPr>
        <w:t xml:space="preserve">ypotheken uitgebracht en door de Schuldenaar geaccepteerd hypotheekaanbod. Een afschrift van het door </w:t>
      </w:r>
      <w:r>
        <w:rPr>
          <w:rFonts w:ascii="Arial" w:hAnsi="Arial" w:cs="Arial"/>
          <w:color w:val="FF0000"/>
          <w:sz w:val="20"/>
        </w:rPr>
        <w:t>Abel Hypotheken</w:t>
      </w:r>
      <w:r w:rsidR="0051554C" w:rsidRPr="0051554C">
        <w:rPr>
          <w:rFonts w:ascii="Arial" w:hAnsi="Arial" w:cs="Arial"/>
          <w:color w:val="FF0000"/>
          <w:sz w:val="20"/>
        </w:rPr>
        <w:t xml:space="preserve"> en Schuldenaar ondertekend hypotheekaanbod wordt aan deze akte gehecht. </w:t>
      </w:r>
    </w:p>
    <w:p w14:paraId="5BFA5191"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w:t>
      </w:r>
      <w:r w:rsidR="00E8789F">
        <w:rPr>
          <w:rFonts w:ascii="Arial" w:hAnsi="Arial" w:cs="Arial"/>
          <w:color w:val="FF0000"/>
          <w:sz w:val="20"/>
        </w:rPr>
        <w:t>Abel Hypotheken</w:t>
      </w:r>
      <w:r w:rsidRPr="0051554C">
        <w:rPr>
          <w:rFonts w:ascii="Arial" w:hAnsi="Arial" w:cs="Arial"/>
          <w:color w:val="FF0000"/>
          <w:sz w:val="20"/>
        </w:rPr>
        <w:t xml:space="preserve"> aan de Schuldenaar een geldlening voor het hierna te noemen bedrag en is de Schuldenaar verplicht aan </w:t>
      </w:r>
      <w:r w:rsidR="00E8789F">
        <w:rPr>
          <w:rFonts w:ascii="Arial" w:hAnsi="Arial" w:cs="Arial"/>
          <w:color w:val="FF0000"/>
          <w:sz w:val="20"/>
        </w:rPr>
        <w:t>Abel Hypotheken</w:t>
      </w:r>
      <w:r w:rsidRPr="0051554C">
        <w:rPr>
          <w:rFonts w:ascii="Arial" w:hAnsi="Arial" w:cs="Arial"/>
          <w:color w:val="FF0000"/>
          <w:sz w:val="20"/>
        </w:rPr>
        <w:t xml:space="preserve"> de in deze akte omschreven rechten van hypotheek en pand te (doen) verlenen op de wijze en onder de bepalingen en voorwaarden als uiteengezet in deze akte. </w:t>
      </w:r>
    </w:p>
    <w:p w14:paraId="2D1809E9"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E40E825"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w:t>
      </w:r>
      <w:r w:rsidR="00E8789F">
        <w:rPr>
          <w:rFonts w:ascii="Arial" w:hAnsi="Arial" w:cs="Arial"/>
          <w:color w:val="FF0000"/>
          <w:sz w:val="20"/>
        </w:rPr>
        <w:t>Abel Hypotheken</w:t>
      </w:r>
      <w:r w:rsidR="0051554C" w:rsidRPr="0051554C">
        <w:rPr>
          <w:rFonts w:ascii="Arial" w:hAnsi="Arial" w:cs="Arial"/>
          <w:color w:val="FF0000"/>
          <w:sz w:val="20"/>
        </w:rPr>
        <w:t xml:space="preserve"> ter leen ontvangen gelden hoofdelijk schuldig te zijn aan </w:t>
      </w:r>
      <w:r w:rsidR="00E8789F">
        <w:rPr>
          <w:rFonts w:ascii="Arial" w:hAnsi="Arial" w:cs="Arial"/>
          <w:color w:val="FF0000"/>
          <w:sz w:val="20"/>
        </w:rPr>
        <w:t>Abel Hypotheken</w:t>
      </w:r>
      <w:r w:rsidR="0051554C">
        <w:rPr>
          <w:rFonts w:ascii="Arial" w:hAnsi="Arial" w:cs="Arial"/>
          <w:color w:val="FF0000"/>
          <w:sz w:val="20"/>
        </w:rPr>
        <w:t xml:space="preserve">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6B168544" w14:textId="77777777" w:rsidR="0051554C" w:rsidRPr="0051554C" w:rsidRDefault="00E8789F" w:rsidP="0051554C">
      <w:pPr>
        <w:tabs>
          <w:tab w:val="left" w:pos="-1440"/>
          <w:tab w:val="left" w:pos="-720"/>
        </w:tabs>
        <w:suppressAutoHyphens/>
        <w:rPr>
          <w:rFonts w:ascii="Arial" w:hAnsi="Arial" w:cs="Arial"/>
          <w:color w:val="FF0000"/>
          <w:sz w:val="20"/>
        </w:rPr>
      </w:pPr>
      <w:r>
        <w:rPr>
          <w:rFonts w:ascii="Arial" w:hAnsi="Arial" w:cs="Arial"/>
          <w:color w:val="FF0000"/>
          <w:sz w:val="20"/>
        </w:rPr>
        <w:t>Abel Hypotheken</w:t>
      </w:r>
      <w:r w:rsidR="0051554C" w:rsidRPr="0051554C">
        <w:rPr>
          <w:rFonts w:ascii="Arial" w:hAnsi="Arial" w:cs="Arial"/>
          <w:color w:val="FF0000"/>
          <w:sz w:val="20"/>
        </w:rPr>
        <w:t xml:space="preserve"> verklaarde de hiervoor vermelde schuldbekentenis te aanvaarden. </w:t>
      </w:r>
    </w:p>
    <w:p w14:paraId="5A0379E3"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Tot zekerheid voor de betaling van de Schuld is de Schuldenaar met </w:t>
      </w:r>
      <w:r w:rsidR="00E8789F">
        <w:rPr>
          <w:rFonts w:ascii="Arial" w:hAnsi="Arial" w:cs="Arial"/>
          <w:color w:val="FF0000"/>
          <w:sz w:val="20"/>
        </w:rPr>
        <w:t>Abel Hypotheken</w:t>
      </w:r>
      <w:r w:rsidRPr="0051554C">
        <w:rPr>
          <w:rFonts w:ascii="Arial" w:hAnsi="Arial" w:cs="Arial"/>
          <w:color w:val="FF0000"/>
          <w:sz w:val="20"/>
        </w:rPr>
        <w:t xml:space="preserve"> overeengekomen en heeft zich jegens </w:t>
      </w:r>
      <w:r w:rsidR="00E8789F">
        <w:rPr>
          <w:rFonts w:ascii="Arial" w:hAnsi="Arial" w:cs="Arial"/>
          <w:color w:val="FF0000"/>
          <w:sz w:val="20"/>
        </w:rPr>
        <w:t>Abel Hypotheken</w:t>
      </w:r>
      <w:r w:rsidRPr="0051554C">
        <w:rPr>
          <w:rFonts w:ascii="Arial" w:hAnsi="Arial" w:cs="Arial"/>
          <w:color w:val="FF0000"/>
          <w:sz w:val="20"/>
        </w:rPr>
        <w:t xml:space="preserve"> verbonden en, voor zover nodig verklaart hierbij met </w:t>
      </w:r>
      <w:r w:rsidR="00E8789F">
        <w:rPr>
          <w:rFonts w:ascii="Arial" w:hAnsi="Arial" w:cs="Arial"/>
          <w:color w:val="FF0000"/>
          <w:sz w:val="20"/>
        </w:rPr>
        <w:t>Abel Hypotheken</w:t>
      </w:r>
      <w:r w:rsidRPr="0051554C">
        <w:rPr>
          <w:rFonts w:ascii="Arial" w:hAnsi="Arial" w:cs="Arial"/>
          <w:color w:val="FF0000"/>
          <w:sz w:val="20"/>
        </w:rPr>
        <w:t xml:space="preserve"> overeen te komen en zich te verbinden, tot het vestigen en tot het bij voorbaat vestigen van het recht van hypotheek casu quo recht van pand zoals hierna wordt omschreven, ten behoeve van </w:t>
      </w:r>
      <w:r w:rsidR="00E8789F">
        <w:rPr>
          <w:rFonts w:ascii="Arial" w:hAnsi="Arial" w:cs="Arial"/>
          <w:color w:val="FF0000"/>
          <w:sz w:val="20"/>
        </w:rPr>
        <w:t>Abel Hypotheken</w:t>
      </w:r>
      <w:r w:rsidRPr="0051554C">
        <w:rPr>
          <w:rFonts w:ascii="Arial" w:hAnsi="Arial" w:cs="Arial"/>
          <w:color w:val="FF0000"/>
          <w:sz w:val="20"/>
        </w:rPr>
        <w:t>.</w:t>
      </w:r>
    </w:p>
    <w:p w14:paraId="5267E0CA"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762791BA"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w:t>
      </w:r>
      <w:r w:rsidR="00E8789F">
        <w:rPr>
          <w:rFonts w:ascii="Arial" w:hAnsi="Arial" w:cs="Arial"/>
          <w:color w:val="FF0000"/>
          <w:sz w:val="20"/>
        </w:rPr>
        <w:t>Abel Hypotheken</w:t>
      </w:r>
      <w:r w:rsidRPr="0051554C">
        <w:rPr>
          <w:rFonts w:ascii="Arial" w:hAnsi="Arial" w:cs="Arial"/>
          <w:color w:val="FF0000"/>
          <w:sz w:val="20"/>
        </w:rPr>
        <w:t xml:space="preserve"> (hierna te noemen: de "Algemene Voorwaarden") welke zijn gehecht aan de Leningsovereenkomst, en / of op een nader door partijen overeen te komen wijze. </w:t>
      </w:r>
    </w:p>
    <w:p w14:paraId="670E7F6F"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323BB0B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w:t>
      </w:r>
      <w:r w:rsidR="00E8789F">
        <w:rPr>
          <w:rFonts w:ascii="Arial" w:hAnsi="Arial" w:cs="Arial"/>
          <w:color w:val="FF0000"/>
          <w:sz w:val="20"/>
        </w:rPr>
        <w:t>Abel Hypotheken</w:t>
      </w:r>
      <w:r w:rsidRPr="0051554C">
        <w:rPr>
          <w:rFonts w:ascii="Arial" w:hAnsi="Arial" w:cs="Arial"/>
          <w:color w:val="FF0000"/>
          <w:sz w:val="20"/>
        </w:rPr>
        <w:t xml:space="preserve"> het bedrag van de Lening heeft overgeboekt naar de rekening van de notaris en / of naar de Bouwdepotrekening tot de laatste dag van de desbetreffende maand. Voor iedere </w:t>
      </w:r>
      <w:r w:rsidRPr="0051554C">
        <w:rPr>
          <w:rFonts w:ascii="Arial" w:hAnsi="Arial" w:cs="Arial"/>
          <w:color w:val="FF0000"/>
          <w:sz w:val="20"/>
        </w:rPr>
        <w:lastRenderedPageBreak/>
        <w:t xml:space="preserve">volgende maand wordt de door de Schuldenaar te betalen rente berekend over het Uitstaande Bedrag per het einde van de daaraan voorafgaande maand. </w:t>
      </w:r>
    </w:p>
    <w:p w14:paraId="36F681A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29D95144"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110F76DF"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19500256"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2D764EFF"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w:t>
      </w:r>
      <w:r w:rsidR="00E8789F">
        <w:rPr>
          <w:rFonts w:ascii="Arial" w:hAnsi="Arial" w:cs="Arial"/>
          <w:color w:val="FF0000"/>
          <w:sz w:val="20"/>
        </w:rPr>
        <w:t>Abel Hypotheken</w:t>
      </w:r>
      <w:r w:rsidRPr="0051554C">
        <w:rPr>
          <w:rFonts w:ascii="Arial" w:hAnsi="Arial" w:cs="Arial"/>
          <w:color w:val="FF0000"/>
          <w:sz w:val="20"/>
        </w:rPr>
        <w:t xml:space="preserve"> het recht van hypotheek op het in deze akte genoemde Onderpand verleent of behoort te verlenen. </w:t>
      </w:r>
    </w:p>
    <w:p w14:paraId="2EC1577E" w14:textId="77777777" w:rsidR="0051554C" w:rsidRPr="007C3C23" w:rsidRDefault="0051554C" w:rsidP="0051554C">
      <w:pPr>
        <w:tabs>
          <w:tab w:val="left" w:pos="-1440"/>
          <w:tab w:val="left" w:pos="-720"/>
        </w:tabs>
        <w:suppressAutoHyphens/>
        <w:rPr>
          <w:rFonts w:ascii="Arial" w:hAnsi="Arial" w:cs="Arial"/>
          <w:color w:val="800080"/>
          <w:sz w:val="20"/>
          <w:u w:val="single"/>
        </w:rPr>
      </w:pPr>
      <w:r w:rsidRPr="007C3C23">
        <w:rPr>
          <w:rFonts w:ascii="Arial" w:hAnsi="Arial" w:cs="Arial"/>
          <w:color w:val="800080"/>
          <w:sz w:val="20"/>
          <w:u w:val="single"/>
        </w:rPr>
        <w:t>SVn Starterslening</w:t>
      </w:r>
      <w:bookmarkStart w:id="0" w:name="_GoBack"/>
      <w:bookmarkEnd w:id="0"/>
    </w:p>
    <w:p w14:paraId="4A4641DB"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In verband met de door de Stichting Stimuleringsfonds Volkshuisvesting Nederlandse</w:t>
      </w:r>
    </w:p>
    <w:p w14:paraId="04595A89"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 xml:space="preserve">Gemeenten (SVn) te verstrekken Starterslening, heeft </w:t>
      </w:r>
      <w:r w:rsidR="00E8789F" w:rsidRPr="007C3C23">
        <w:rPr>
          <w:rFonts w:ascii="Arial" w:hAnsi="Arial" w:cs="Arial"/>
          <w:color w:val="800080"/>
          <w:sz w:val="20"/>
        </w:rPr>
        <w:t>Abel Hypotheken</w:t>
      </w:r>
      <w:r w:rsidRPr="007C3C23">
        <w:rPr>
          <w:rFonts w:ascii="Arial" w:hAnsi="Arial" w:cs="Arial"/>
          <w:color w:val="800080"/>
          <w:sz w:val="20"/>
        </w:rPr>
        <w:t xml:space="preserve"> zich jegens SVn en</w:t>
      </w:r>
    </w:p>
    <w:p w14:paraId="72F2E36D"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Stichting Waarborgfonds Eigen Woningen (WEW) verplicht, na het ingaan van de lening</w:t>
      </w:r>
    </w:p>
    <w:p w14:paraId="6B0BCC7F"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geen gelden meer onder verband van de eerste hypotheekstelling ter leen te verstrekken</w:t>
      </w:r>
    </w:p>
    <w:p w14:paraId="3EB126BD" w14:textId="0974A9FE" w:rsidR="0051554C" w:rsidRPr="007C3C23" w:rsidRDefault="007F71F9"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7C3C23">
        <w:rPr>
          <w:rFonts w:ascii="Arial" w:hAnsi="Arial" w:cs="Arial"/>
          <w:color w:val="800080"/>
          <w:sz w:val="20"/>
        </w:rPr>
        <w:t xml:space="preserve">chuldenaar. Tevens heeft </w:t>
      </w:r>
      <w:r w:rsidR="00E8789F" w:rsidRPr="007C3C23">
        <w:rPr>
          <w:rFonts w:ascii="Arial" w:hAnsi="Arial" w:cs="Arial"/>
          <w:color w:val="800080"/>
          <w:sz w:val="20"/>
        </w:rPr>
        <w:t>Abel Hypotheken</w:t>
      </w:r>
      <w:r w:rsidR="0051554C" w:rsidRPr="007C3C23">
        <w:rPr>
          <w:rFonts w:ascii="Arial" w:hAnsi="Arial" w:cs="Arial"/>
          <w:color w:val="800080"/>
          <w:sz w:val="20"/>
        </w:rPr>
        <w:t xml:space="preserve"> zich jegens SVn en WEW verplicht reeds</w:t>
      </w:r>
    </w:p>
    <w:p w14:paraId="2D27EB37"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afgeloste bedragen op de lening, onder verband van de eerste hypotheekstelling, niet</w:t>
      </w:r>
    </w:p>
    <w:p w14:paraId="6F776C8D" w14:textId="33129F20"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opnieuw te laten opnemen</w:t>
      </w:r>
      <w:r w:rsidR="007F71F9">
        <w:rPr>
          <w:rFonts w:ascii="Arial" w:hAnsi="Arial" w:cs="Arial"/>
          <w:color w:val="800080"/>
          <w:sz w:val="20"/>
        </w:rPr>
        <w:t xml:space="preserve"> door de S</w:t>
      </w:r>
      <w:r w:rsidRPr="007C3C23">
        <w:rPr>
          <w:rFonts w:ascii="Arial" w:hAnsi="Arial" w:cs="Arial"/>
          <w:color w:val="800080"/>
          <w:sz w:val="20"/>
        </w:rPr>
        <w:t xml:space="preserve">chuldenaar. Voormelde verplichtingen rusten op </w:t>
      </w:r>
      <w:r w:rsidR="00E8789F" w:rsidRPr="007C3C23">
        <w:rPr>
          <w:rFonts w:ascii="Arial" w:hAnsi="Arial" w:cs="Arial"/>
          <w:color w:val="800080"/>
          <w:sz w:val="20"/>
        </w:rPr>
        <w:t>Abel Hypotheken</w:t>
      </w:r>
      <w:r w:rsidRPr="007C3C23">
        <w:rPr>
          <w:rFonts w:ascii="Arial" w:hAnsi="Arial" w:cs="Arial"/>
          <w:color w:val="800080"/>
          <w:sz w:val="20"/>
        </w:rPr>
        <w:t xml:space="preserve"> uitsluitend zolang de bij SVn aangegane Starterslening niet volledig is afgelost.</w:t>
      </w:r>
    </w:p>
    <w:p w14:paraId="538C59AD"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4A5936CF"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5B9891CB" w14:textId="36576401"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7E02F6" w:rsidRPr="00E957A4">
        <w:rPr>
          <w:rFonts w:ascii="Arial" w:hAnsi="Arial" w:cs="Arial"/>
          <w:sz w:val="20"/>
        </w:rPr>
        <w:fldChar w:fldCharType="begin"/>
      </w:r>
      <w:r w:rsidR="007E02F6" w:rsidRPr="00E957A4">
        <w:rPr>
          <w:rFonts w:ascii="Arial" w:hAnsi="Arial" w:cs="Arial"/>
          <w:sz w:val="20"/>
        </w:rPr>
        <w:instrText>MacroButton Nomacro §</w:instrText>
      </w:r>
      <w:r w:rsidR="007E02F6" w:rsidRPr="00E957A4">
        <w:rPr>
          <w:rFonts w:ascii="Arial" w:hAnsi="Arial" w:cs="Arial"/>
          <w:sz w:val="20"/>
        </w:rPr>
        <w:fldChar w:fldCharType="end"/>
      </w:r>
      <w:r w:rsidR="007E02F6">
        <w:rPr>
          <w:rFonts w:ascii="Arial" w:hAnsi="Arial" w:cs="Arial"/>
          <w:sz w:val="20"/>
        </w:rPr>
        <w:t>leningbedrag voluit in letters (leningbedrag in cijfers)</w:t>
      </w:r>
      <w:r w:rsidR="007E02F6" w:rsidRPr="00E957A4">
        <w:rPr>
          <w:rFonts w:ascii="Arial" w:hAnsi="Arial" w:cs="Arial"/>
          <w:sz w:val="20"/>
        </w:rPr>
        <w:fldChar w:fldCharType="begin"/>
      </w:r>
      <w:r w:rsidR="007E02F6" w:rsidRPr="00E957A4">
        <w:rPr>
          <w:rFonts w:ascii="Arial" w:hAnsi="Arial" w:cs="Arial"/>
          <w:sz w:val="20"/>
        </w:rPr>
        <w:instrText>MacroButton Nomacro §</w:instrText>
      </w:r>
      <w:r w:rsidR="007E02F6"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sidR="00E8789F">
        <w:rPr>
          <w:rFonts w:ascii="Arial" w:hAnsi="Arial" w:cs="Arial"/>
          <w:color w:val="FF0000"/>
          <w:sz w:val="20"/>
        </w:rPr>
        <w:t>Abel Hypotheken</w:t>
      </w:r>
      <w:r w:rsidRPr="0051554C">
        <w:rPr>
          <w:rFonts w:ascii="Arial" w:hAnsi="Arial" w:cs="Arial"/>
          <w:color w:val="FF0000"/>
          <w:sz w:val="20"/>
        </w:rPr>
        <w:t xml:space="preserve">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071DF67C" w14:textId="24C128C9"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betaling van de rente (inclusief overeen te komen verhogingen), vertragingsrente, kosten, schadevergoedingen en/of andere vergoedingen nu of in de toekomst aan </w:t>
      </w:r>
      <w:r w:rsidR="00E8789F">
        <w:rPr>
          <w:rFonts w:ascii="Arial" w:hAnsi="Arial" w:cs="Arial"/>
          <w:color w:val="FF0000"/>
          <w:sz w:val="20"/>
        </w:rPr>
        <w:t>Abel Hypotheken</w:t>
      </w:r>
      <w:r w:rsidRPr="0051554C">
        <w:rPr>
          <w:rFonts w:ascii="Arial" w:hAnsi="Arial" w:cs="Arial"/>
          <w:color w:val="FF0000"/>
          <w:sz w:val="20"/>
        </w:rPr>
        <w:t xml:space="preserve"> verschuldigd  uit hoofde van de Leningsovereenkomst en de betaling van al hetgeen </w:t>
      </w:r>
      <w:r w:rsidR="00E8789F">
        <w:rPr>
          <w:rFonts w:ascii="Arial" w:hAnsi="Arial" w:cs="Arial"/>
          <w:color w:val="FF0000"/>
          <w:sz w:val="20"/>
        </w:rPr>
        <w:t>Abel Hypotheken</w:t>
      </w:r>
      <w:r w:rsidRPr="0051554C">
        <w:rPr>
          <w:rFonts w:ascii="Arial" w:hAnsi="Arial" w:cs="Arial"/>
          <w:color w:val="FF0000"/>
          <w:sz w:val="20"/>
        </w:rPr>
        <w:t xml:space="preserve">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7E02F6" w:rsidRPr="009F7DBF">
        <w:rPr>
          <w:rFonts w:ascii="Arial" w:hAnsi="Arial" w:cs="Arial"/>
          <w:snapToGrid/>
          <w:color w:val="FF0000"/>
          <w:sz w:val="20"/>
        </w:rPr>
        <w:t xml:space="preserve">veertig procent </w:t>
      </w:r>
      <w:r w:rsidR="007E02F6">
        <w:rPr>
          <w:rFonts w:ascii="Arial" w:hAnsi="Arial" w:cs="Arial"/>
          <w:snapToGrid/>
          <w:color w:val="FF0000"/>
          <w:sz w:val="20"/>
        </w:rPr>
        <w:t>(</w:t>
      </w:r>
      <w:r w:rsidR="007E02F6" w:rsidRPr="0051554C">
        <w:rPr>
          <w:rFonts w:ascii="Arial" w:hAnsi="Arial" w:cs="Arial"/>
          <w:color w:val="FF0000"/>
          <w:sz w:val="20"/>
        </w:rPr>
        <w:t>40</w:t>
      </w:r>
      <w:r w:rsidR="007E02F6">
        <w:rPr>
          <w:rFonts w:ascii="Arial" w:hAnsi="Arial" w:cs="Arial"/>
          <w:color w:val="FF0000"/>
          <w:sz w:val="20"/>
        </w:rPr>
        <w:t xml:space="preserve">%) </w:t>
      </w:r>
      <w:r w:rsidRPr="0051554C">
        <w:rPr>
          <w:rFonts w:ascii="Arial" w:hAnsi="Arial" w:cs="Arial"/>
          <w:color w:val="FF0000"/>
          <w:sz w:val="20"/>
        </w:rPr>
        <w:t xml:space="preserve">van het laatst  genoemde bedrag; </w:t>
      </w:r>
    </w:p>
    <w:p w14:paraId="2385AF71"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w:t>
      </w:r>
      <w:r w:rsidR="00E8789F">
        <w:rPr>
          <w:rFonts w:ascii="Arial" w:hAnsi="Arial" w:cs="Arial"/>
          <w:color w:val="FF0000"/>
          <w:sz w:val="20"/>
        </w:rPr>
        <w:t>Abel Hypotheken</w:t>
      </w:r>
      <w:r w:rsidRPr="0051554C">
        <w:rPr>
          <w:rFonts w:ascii="Arial" w:hAnsi="Arial" w:cs="Arial"/>
          <w:color w:val="FF0000"/>
          <w:sz w:val="20"/>
        </w:rPr>
        <w:t xml:space="preserve">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5AA844F6"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046A7314"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sidR="00E8789F">
        <w:rPr>
          <w:rFonts w:ascii="Arial" w:hAnsi="Arial" w:cs="Arial"/>
          <w:color w:val="FF0000"/>
          <w:sz w:val="20"/>
        </w:rPr>
        <w:t>Abel Hypotheken</w:t>
      </w:r>
      <w:r w:rsidRPr="0051554C">
        <w:rPr>
          <w:rFonts w:ascii="Arial" w:hAnsi="Arial" w:cs="Arial"/>
          <w:color w:val="FF0000"/>
          <w:sz w:val="20"/>
        </w:rPr>
        <w:t xml:space="preserve"> in verband met de Lening. </w:t>
      </w:r>
    </w:p>
    <w:p w14:paraId="02CD745A" w14:textId="77777777" w:rsidR="0051554C" w:rsidRPr="007C3C23" w:rsidRDefault="00D41CE7" w:rsidP="0051554C">
      <w:pPr>
        <w:tabs>
          <w:tab w:val="left" w:pos="-1440"/>
          <w:tab w:val="left" w:pos="-720"/>
        </w:tabs>
        <w:suppressAutoHyphens/>
        <w:rPr>
          <w:rFonts w:ascii="Arial" w:hAnsi="Arial" w:cs="Arial"/>
          <w:color w:val="800080"/>
          <w:sz w:val="20"/>
          <w:u w:val="single"/>
        </w:rPr>
      </w:pPr>
      <w:r w:rsidRPr="007C3C23">
        <w:rPr>
          <w:rFonts w:ascii="Arial" w:hAnsi="Arial" w:cs="Arial"/>
          <w:color w:val="800080"/>
          <w:sz w:val="20"/>
          <w:u w:val="single"/>
        </w:rPr>
        <w:t>O</w:t>
      </w:r>
      <w:r w:rsidR="00360A82" w:rsidRPr="007C3C23">
        <w:rPr>
          <w:rFonts w:ascii="Arial" w:hAnsi="Arial" w:cs="Arial"/>
          <w:color w:val="800080"/>
          <w:sz w:val="20"/>
          <w:u w:val="single"/>
        </w:rPr>
        <w:t xml:space="preserve">verbruggingshypotheek </w:t>
      </w:r>
    </w:p>
    <w:p w14:paraId="1EF54902" w14:textId="77777777" w:rsidR="00D41CE7" w:rsidRPr="00D41CE7" w:rsidRDefault="00D41CE7" w:rsidP="00D41CE7">
      <w:pPr>
        <w:tabs>
          <w:tab w:val="left" w:pos="-1440"/>
          <w:tab w:val="left" w:pos="-720"/>
        </w:tabs>
        <w:suppressAutoHyphens/>
        <w:rPr>
          <w:rFonts w:ascii="Arial" w:hAnsi="Arial" w:cs="Arial"/>
          <w:color w:val="7030A0"/>
          <w:sz w:val="20"/>
        </w:rPr>
      </w:pPr>
      <w:r w:rsidRPr="007C3C23">
        <w:rPr>
          <w:rFonts w:ascii="Arial" w:hAnsi="Arial" w:cs="Arial"/>
          <w:color w:val="800080"/>
          <w:sz w:val="20"/>
        </w:rPr>
        <w:t xml:space="preserve">Voorts verleent de Hypotheekgever tot zekerheid voor de betaling van de Schuld als hiervoor omschreven, bij deze aan </w:t>
      </w:r>
      <w:r w:rsidR="00E8789F" w:rsidRPr="007C3C23">
        <w:rPr>
          <w:rFonts w:ascii="Arial" w:hAnsi="Arial" w:cs="Arial"/>
          <w:color w:val="800080"/>
          <w:sz w:val="20"/>
        </w:rPr>
        <w:t>Abel Hypotheken</w:t>
      </w:r>
      <w:r w:rsidRPr="007C3C23">
        <w:rPr>
          <w:rFonts w:ascii="Arial" w:hAnsi="Arial" w:cs="Arial"/>
          <w:color w:val="800080"/>
          <w:sz w:val="20"/>
        </w:rPr>
        <w:t xml:space="preserve">, die van de Hypotheekgever aanvaardt, het recht </w:t>
      </w:r>
      <w:r w:rsidRPr="007C3C23">
        <w:rPr>
          <w:rFonts w:ascii="Arial" w:hAnsi="Arial" w:cs="Arial"/>
          <w:color w:val="800080"/>
          <w:sz w:val="20"/>
        </w:rPr>
        <w:lastRenderedPageBreak/>
        <w:t xml:space="preserve">van </w:t>
      </w:r>
      <w:r w:rsidRPr="00F84845">
        <w:rPr>
          <w:rFonts w:ascii="Arial" w:hAnsi="Arial" w:cs="Arial"/>
          <w:sz w:val="20"/>
        </w:rPr>
        <w:fldChar w:fldCharType="begin"/>
      </w:r>
      <w:r w:rsidRPr="00F84845">
        <w:rPr>
          <w:rFonts w:ascii="Arial" w:hAnsi="Arial" w:cs="Arial"/>
          <w:sz w:val="20"/>
        </w:rPr>
        <w:instrText>MacroButton Nomacro §</w:instrText>
      </w:r>
      <w:r w:rsidRPr="00F84845">
        <w:rPr>
          <w:rFonts w:ascii="Arial" w:hAnsi="Arial" w:cs="Arial"/>
          <w:sz w:val="20"/>
        </w:rPr>
        <w:fldChar w:fldCharType="end"/>
      </w:r>
      <w:r w:rsidRPr="00F84845">
        <w:rPr>
          <w:rFonts w:ascii="Arial" w:hAnsi="Arial" w:cs="Arial"/>
          <w:sz w:val="20"/>
        </w:rPr>
        <w:t>telwoord</w:t>
      </w:r>
      <w:r w:rsidRPr="00F84845">
        <w:rPr>
          <w:rFonts w:ascii="Arial" w:hAnsi="Arial" w:cs="Arial"/>
          <w:sz w:val="20"/>
        </w:rPr>
        <w:fldChar w:fldCharType="begin"/>
      </w:r>
      <w:r w:rsidRPr="00F84845">
        <w:rPr>
          <w:rFonts w:ascii="Arial" w:hAnsi="Arial" w:cs="Arial"/>
          <w:sz w:val="20"/>
        </w:rPr>
        <w:instrText>MacroButton Nomacro §</w:instrText>
      </w:r>
      <w:r w:rsidRPr="00F84845">
        <w:rPr>
          <w:rFonts w:ascii="Arial" w:hAnsi="Arial" w:cs="Arial"/>
          <w:sz w:val="20"/>
        </w:rPr>
        <w:fldChar w:fldCharType="end"/>
      </w:r>
      <w:r w:rsidRPr="00F84845">
        <w:rPr>
          <w:rFonts w:ascii="Arial" w:hAnsi="Arial" w:cs="Arial"/>
          <w:sz w:val="20"/>
        </w:rPr>
        <w:t xml:space="preserve"> </w:t>
      </w:r>
      <w:r w:rsidRPr="007C3C23">
        <w:rPr>
          <w:rFonts w:ascii="Arial" w:hAnsi="Arial" w:cs="Arial"/>
          <w:color w:val="800080"/>
          <w:sz w:val="20"/>
        </w:rPr>
        <w:t xml:space="preserve">hypotheek op het hierna te omschrijven Onderpand: </w:t>
      </w:r>
    </w:p>
    <w:p w14:paraId="42FEA0EE" w14:textId="77777777" w:rsidR="00D41CE7" w:rsidRPr="00D41CE7" w:rsidRDefault="00D41CE7" w:rsidP="00D41CE7">
      <w:pPr>
        <w:widowControl/>
        <w:autoSpaceDE w:val="0"/>
        <w:autoSpaceDN w:val="0"/>
        <w:adjustRightInd w:val="0"/>
        <w:rPr>
          <w:rFonts w:ascii="Arial" w:hAnsi="Arial" w:cs="Arial"/>
          <w:color w:val="7030A0"/>
          <w:sz w:val="20"/>
        </w:rPr>
      </w:pPr>
      <w:r w:rsidRPr="00D41CE7">
        <w:rPr>
          <w:rFonts w:ascii="Arial" w:hAnsi="Arial" w:cs="Arial"/>
          <w:color w:val="7030A0"/>
          <w:sz w:val="20"/>
          <w:highlight w:val="yellow"/>
        </w:rPr>
        <w:t>TEKSTBLOK RECHT</w:t>
      </w:r>
      <w:r w:rsidRPr="00D41CE7">
        <w:rPr>
          <w:rFonts w:ascii="Arial" w:hAnsi="Arial" w:cs="Arial"/>
          <w:color w:val="7030A0"/>
          <w:sz w:val="20"/>
        </w:rPr>
        <w:t xml:space="preserve"> </w:t>
      </w:r>
      <w:r w:rsidRPr="00D41CE7">
        <w:rPr>
          <w:rFonts w:ascii="Arial" w:hAnsi="Arial" w:cs="Arial"/>
          <w:color w:val="7030A0"/>
          <w:sz w:val="20"/>
          <w:highlight w:val="yellow"/>
        </w:rPr>
        <w:t>TEKSTBLOK REGISTERGOED</w:t>
      </w:r>
      <w:r w:rsidRPr="00D41CE7">
        <w:rPr>
          <w:rFonts w:ascii="Arial" w:hAnsi="Arial" w:cs="Arial"/>
          <w:color w:val="7030A0"/>
          <w:sz w:val="20"/>
        </w:rPr>
        <w:t xml:space="preserve">. </w:t>
      </w:r>
    </w:p>
    <w:p w14:paraId="3D7094B7" w14:textId="77777777" w:rsidR="00DC3B22" w:rsidRPr="00D41CE7" w:rsidRDefault="00DC3B22" w:rsidP="00DC3B22">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w:t>
      </w:r>
      <w:r>
        <w:rPr>
          <w:rFonts w:ascii="Arial" w:hAnsi="Arial" w:cs="Arial"/>
          <w:color w:val="FF0000"/>
          <w:sz w:val="20"/>
        </w:rPr>
        <w:t>Abel Hypotheken</w:t>
      </w:r>
      <w:r w:rsidRPr="00D41CE7">
        <w:rPr>
          <w:rFonts w:ascii="Arial" w:hAnsi="Arial" w:cs="Arial"/>
          <w:color w:val="FF0000"/>
          <w:sz w:val="20"/>
        </w:rPr>
        <w:t xml:space="preserve"> voor in: </w:t>
      </w:r>
    </w:p>
    <w:p w14:paraId="23060A8C" w14:textId="77777777" w:rsidR="00DC3B22" w:rsidRDefault="00DC3B22" w:rsidP="00DC3B22">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w:t>
      </w:r>
      <w:r>
        <w:rPr>
          <w:rFonts w:ascii="Arial" w:hAnsi="Arial" w:cs="Arial"/>
          <w:color w:val="FF0000"/>
          <w:sz w:val="20"/>
        </w:rPr>
        <w:t>Abel Hypotheken</w:t>
      </w:r>
      <w:r w:rsidRPr="00D41CE7">
        <w:rPr>
          <w:rFonts w:ascii="Arial" w:hAnsi="Arial" w:cs="Arial"/>
          <w:color w:val="FF0000"/>
          <w:sz w:val="20"/>
        </w:rPr>
        <w:t xml:space="preserve"> eerder gevestigde hypotheekrecht(en) ten laste van de Hypotheekgever, en dat hij daarover de onvoor</w:t>
      </w:r>
      <w:r>
        <w:rPr>
          <w:rFonts w:ascii="Arial" w:hAnsi="Arial" w:cs="Arial"/>
          <w:color w:val="FF0000"/>
          <w:sz w:val="20"/>
        </w:rPr>
        <w:t xml:space="preserve">waardelijke beschikking heeft; </w:t>
      </w:r>
    </w:p>
    <w:p w14:paraId="39CF5D13" w14:textId="77777777" w:rsidR="00DC3B22" w:rsidRPr="00D41CE7" w:rsidRDefault="00DC3B22" w:rsidP="00DC3B22">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63326EED" w14:textId="77777777" w:rsidR="00DC3B22" w:rsidRPr="00D41CE7" w:rsidRDefault="00DC3B22" w:rsidP="00DC3B22">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kan worden bezwaard dan krachtens deze akte, behoudens het (de) eventuele ten behoeve van </w:t>
      </w:r>
      <w:r>
        <w:rPr>
          <w:rFonts w:ascii="Arial" w:hAnsi="Arial" w:cs="Arial"/>
          <w:color w:val="FF0000"/>
          <w:sz w:val="20"/>
        </w:rPr>
        <w:t>Abel Hypotheken</w:t>
      </w:r>
      <w:r w:rsidRPr="00D41CE7">
        <w:rPr>
          <w:rFonts w:ascii="Arial" w:hAnsi="Arial" w:cs="Arial"/>
          <w:color w:val="FF0000"/>
          <w:sz w:val="20"/>
        </w:rPr>
        <w:t xml:space="preserve"> eerder gevestigde hypotheekrecht(en) ten laste van de Hypotheekgever. </w:t>
      </w:r>
    </w:p>
    <w:p w14:paraId="20D66FD0" w14:textId="77777777" w:rsidR="00DC3B22" w:rsidRPr="0051554C" w:rsidRDefault="00DC3B22" w:rsidP="00DC3B22">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en </w:t>
      </w:r>
      <w:r>
        <w:rPr>
          <w:rFonts w:ascii="Arial" w:hAnsi="Arial" w:cs="Arial"/>
          <w:color w:val="FF0000"/>
          <w:sz w:val="20"/>
        </w:rPr>
        <w:t>Abel Hypotheken</w:t>
      </w:r>
      <w:r w:rsidRPr="00D41CE7">
        <w:rPr>
          <w:rFonts w:ascii="Arial" w:hAnsi="Arial" w:cs="Arial"/>
          <w:color w:val="FF0000"/>
          <w:sz w:val="20"/>
        </w:rPr>
        <w:t xml:space="preserve"> komen hierbij overeen dat, indien </w:t>
      </w:r>
      <w:r>
        <w:rPr>
          <w:rFonts w:ascii="Arial" w:hAnsi="Arial" w:cs="Arial"/>
          <w:color w:val="FF0000"/>
          <w:sz w:val="20"/>
        </w:rPr>
        <w:t>Abel Hypotheken</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5D8C3FC0" w14:textId="77777777" w:rsidR="00DC3B22" w:rsidRPr="007C3C23" w:rsidRDefault="00DC3B22" w:rsidP="00DC3B22">
      <w:pPr>
        <w:tabs>
          <w:tab w:val="left" w:pos="-1440"/>
          <w:tab w:val="left" w:pos="-720"/>
        </w:tabs>
        <w:suppressAutoHyphens/>
        <w:rPr>
          <w:rFonts w:ascii="Arial" w:hAnsi="Arial" w:cs="Arial"/>
          <w:color w:val="800080"/>
          <w:sz w:val="20"/>
        </w:rPr>
      </w:pPr>
      <w:r w:rsidRPr="007C3C23">
        <w:rPr>
          <w:rFonts w:ascii="Arial" w:hAnsi="Arial" w:cs="Arial"/>
          <w:color w:val="800080"/>
          <w:sz w:val="20"/>
        </w:rPr>
        <w:t>De Hypotheekgever staat er voorts jegens Abel Hypotheken voor in:</w:t>
      </w:r>
    </w:p>
    <w:p w14:paraId="687683A3" w14:textId="77777777" w:rsidR="00DC3B22" w:rsidRPr="007C3C23" w:rsidRDefault="00DC3B22" w:rsidP="00DC3B22">
      <w:pPr>
        <w:numPr>
          <w:ilvl w:val="0"/>
          <w:numId w:val="8"/>
        </w:numPr>
        <w:tabs>
          <w:tab w:val="left" w:pos="-1440"/>
          <w:tab w:val="left" w:pos="-720"/>
        </w:tabs>
        <w:suppressAutoHyphens/>
        <w:rPr>
          <w:rFonts w:ascii="Arial" w:hAnsi="Arial" w:cs="Arial"/>
          <w:color w:val="800080"/>
          <w:sz w:val="20"/>
        </w:rPr>
      </w:pPr>
      <w:r w:rsidRPr="007C3C23">
        <w:rPr>
          <w:rFonts w:ascii="Arial" w:hAnsi="Arial" w:cs="Arial"/>
          <w:color w:val="800080"/>
          <w:sz w:val="20"/>
        </w:rPr>
        <w:t xml:space="preserve">dat het onder Overbruggingshypotheek vermelde onderpand hem in volle en onbezwaarde eigendom toebehoort, behoudens het (de) ten behoeve van Abel Hypotheken of andere hypotheekhouders eerder gevestigde hypotheekrecht(en) ten laste van de Hypotheekgever, en dat hij daarover de onvoorwaardelijke beschikking heeft; </w:t>
      </w:r>
    </w:p>
    <w:p w14:paraId="25A4EAB8" w14:textId="77777777" w:rsidR="00DC3B22" w:rsidRPr="007C3C23" w:rsidRDefault="00DC3B22" w:rsidP="00DC3B22">
      <w:pPr>
        <w:numPr>
          <w:ilvl w:val="0"/>
          <w:numId w:val="8"/>
        </w:numPr>
        <w:tabs>
          <w:tab w:val="left" w:pos="-1440"/>
          <w:tab w:val="left" w:pos="-720"/>
        </w:tabs>
        <w:suppressAutoHyphens/>
        <w:rPr>
          <w:rFonts w:ascii="Arial" w:hAnsi="Arial" w:cs="Arial"/>
          <w:color w:val="800080"/>
          <w:sz w:val="20"/>
        </w:rPr>
      </w:pPr>
      <w:r w:rsidRPr="007C3C23">
        <w:rPr>
          <w:rFonts w:ascii="Arial" w:hAnsi="Arial"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42CD5AE7" w14:textId="77777777" w:rsidR="00DC3B22" w:rsidRPr="007C3C23" w:rsidRDefault="00DC3B22" w:rsidP="00DC3B22">
      <w:pPr>
        <w:numPr>
          <w:ilvl w:val="0"/>
          <w:numId w:val="8"/>
        </w:numPr>
        <w:tabs>
          <w:tab w:val="left" w:pos="-1440"/>
          <w:tab w:val="left" w:pos="-720"/>
        </w:tabs>
        <w:suppressAutoHyphens/>
        <w:rPr>
          <w:rFonts w:ascii="Arial" w:hAnsi="Arial" w:cs="Arial"/>
          <w:color w:val="800080"/>
          <w:sz w:val="20"/>
        </w:rPr>
      </w:pPr>
      <w:r w:rsidRPr="007C3C23">
        <w:rPr>
          <w:rFonts w:ascii="Arial" w:hAnsi="Arial" w:cs="Arial"/>
          <w:color w:val="800080"/>
          <w:sz w:val="20"/>
        </w:rPr>
        <w:t>dat het onder Overbruggingshypotheek vermelde onderpand niet anders met recht van hypotheek is of kan worden bezwaard dan krachtens deze akte, behoudens het (de) ten behoeve van Abel Hypotheken of andere hypotheekhouders eerder gevestigde hypotheekrecht(en) ten laste van de Hypotheekgever.</w:t>
      </w:r>
    </w:p>
    <w:p w14:paraId="5B252363" w14:textId="77777777" w:rsidR="00D41CE7" w:rsidRPr="007C3C23" w:rsidRDefault="00D41CE7" w:rsidP="00D41CE7">
      <w:pPr>
        <w:tabs>
          <w:tab w:val="left" w:pos="-1440"/>
          <w:tab w:val="left" w:pos="-720"/>
        </w:tabs>
        <w:suppressAutoHyphens/>
        <w:rPr>
          <w:rFonts w:ascii="Arial" w:hAnsi="Arial" w:cs="Arial"/>
          <w:color w:val="800080"/>
          <w:sz w:val="20"/>
          <w:u w:val="single"/>
        </w:rPr>
      </w:pPr>
      <w:r w:rsidRPr="007C3C23">
        <w:rPr>
          <w:rFonts w:ascii="Arial" w:hAnsi="Arial" w:cs="Arial"/>
          <w:color w:val="800080"/>
          <w:sz w:val="20"/>
          <w:u w:val="single"/>
        </w:rPr>
        <w:t xml:space="preserve">Woonplaats </w:t>
      </w:r>
    </w:p>
    <w:p w14:paraId="3ACB7424" w14:textId="77777777" w:rsidR="0051554C" w:rsidRPr="007C3C23" w:rsidRDefault="00D41CE7" w:rsidP="00D41CE7">
      <w:pPr>
        <w:tabs>
          <w:tab w:val="left" w:pos="-1440"/>
          <w:tab w:val="left" w:pos="-720"/>
        </w:tabs>
        <w:suppressAutoHyphens/>
        <w:rPr>
          <w:rFonts w:ascii="Arial" w:hAnsi="Arial" w:cs="Arial"/>
          <w:color w:val="800080"/>
          <w:sz w:val="20"/>
        </w:rPr>
      </w:pPr>
      <w:r w:rsidRPr="007C3C23">
        <w:rPr>
          <w:rFonts w:ascii="Arial" w:hAnsi="Arial" w:cs="Arial"/>
          <w:color w:val="800080"/>
          <w:sz w:val="20"/>
        </w:rPr>
        <w:t>Partijen kiezen woonplaats ten kantore van de bewaarder van deze akte.</w:t>
      </w:r>
    </w:p>
    <w:p w14:paraId="2A33677D"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1115FB28" w14:textId="77777777" w:rsidR="007B5CD6" w:rsidRDefault="007B5CD6" w:rsidP="007B5CD6">
      <w:pPr>
        <w:rPr>
          <w:rFonts w:ascii="Arial" w:hAnsi="Arial" w:cs="Arial"/>
          <w:b/>
          <w:i/>
          <w:color w:val="000000"/>
          <w:sz w:val="20"/>
        </w:rPr>
      </w:pPr>
    </w:p>
    <w:p w14:paraId="1350F1B8" w14:textId="77777777" w:rsidR="00AE1C71" w:rsidRDefault="00AE1C71" w:rsidP="007B5CD6">
      <w:pPr>
        <w:rPr>
          <w:rFonts w:ascii="Arial" w:hAnsi="Arial" w:cs="Arial"/>
          <w:b/>
          <w:i/>
          <w:color w:val="000000"/>
          <w:sz w:val="20"/>
        </w:rPr>
      </w:pPr>
    </w:p>
    <w:p w14:paraId="2355DE90"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E8789F">
        <w:rPr>
          <w:rFonts w:ascii="Arial" w:hAnsi="Arial" w:cs="Arial"/>
          <w:b/>
          <w:i/>
          <w:color w:val="000000"/>
          <w:sz w:val="20"/>
        </w:rPr>
        <w:t>Abel Hypotheken</w:t>
      </w:r>
      <w:r w:rsidR="009C611F">
        <w:rPr>
          <w:rFonts w:ascii="Arial" w:hAnsi="Arial" w:cs="Arial"/>
          <w:b/>
          <w:i/>
          <w:color w:val="000000"/>
          <w:sz w:val="20"/>
        </w:rPr>
        <w:t>’</w:t>
      </w:r>
    </w:p>
    <w:p w14:paraId="3047EF10" w14:textId="77777777" w:rsidR="0024396C"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C3B22">
        <w:rPr>
          <w:rFonts w:ascii="Arial" w:hAnsi="Arial" w:cs="Arial"/>
          <w:color w:val="000000"/>
          <w:sz w:val="20"/>
        </w:rPr>
        <w:t>DMF Hypotheek Management, handelend onder de naam Abel Hypotheken,</w:t>
      </w:r>
      <w:r w:rsidR="00D41CE7" w:rsidRPr="00D41CE7">
        <w:rPr>
          <w:rFonts w:ascii="Arial" w:hAnsi="Arial" w:cs="Arial"/>
          <w:color w:val="000000"/>
          <w:sz w:val="20"/>
        </w:rPr>
        <w:t xml:space="preserve"> </w:t>
      </w:r>
      <w:r w:rsidRPr="00BF391C">
        <w:rPr>
          <w:rFonts w:ascii="Arial" w:hAnsi="Arial" w:cs="Arial"/>
          <w:sz w:val="20"/>
        </w:rPr>
        <w:t xml:space="preserve">statutair gevestigd te </w:t>
      </w:r>
      <w:r w:rsidR="00D41CE7">
        <w:rPr>
          <w:rFonts w:ascii="Arial" w:hAnsi="Arial" w:cs="Arial"/>
          <w:sz w:val="20"/>
        </w:rPr>
        <w:t>Den Haag</w:t>
      </w:r>
      <w:r w:rsidRPr="00BF391C">
        <w:rPr>
          <w:rFonts w:ascii="Arial" w:hAnsi="Arial" w:cs="Arial"/>
          <w:sz w:val="20"/>
        </w:rPr>
        <w:t xml:space="preserve">,  kantoorhoudende te </w:t>
      </w:r>
      <w:r w:rsidR="009C611F">
        <w:rPr>
          <w:rFonts w:ascii="Arial" w:hAnsi="Arial" w:cs="Arial"/>
          <w:sz w:val="20"/>
        </w:rPr>
        <w:t>2594 AV Den Haag,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52AB0DDB" w14:textId="77777777" w:rsidR="00DC3B22" w:rsidRDefault="00DC3B22" w:rsidP="000044A4">
      <w:pPr>
        <w:tabs>
          <w:tab w:val="left" w:pos="-1440"/>
          <w:tab w:val="left" w:pos="-720"/>
        </w:tabs>
        <w:suppressAutoHyphens/>
        <w:rPr>
          <w:rFonts w:ascii="Arial" w:hAnsi="Arial" w:cs="Arial"/>
          <w:sz w:val="20"/>
        </w:rPr>
      </w:pPr>
    </w:p>
    <w:p w14:paraId="073F6A9F"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26EA03FF"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AA803E2" w14:textId="77777777" w:rsidR="007B5CD6" w:rsidRPr="002E7F50" w:rsidRDefault="007B5CD6" w:rsidP="007B5CD6">
      <w:pPr>
        <w:tabs>
          <w:tab w:val="left" w:pos="-1440"/>
          <w:tab w:val="left" w:pos="-720"/>
          <w:tab w:val="left" w:pos="425"/>
        </w:tabs>
        <w:suppressAutoHyphens/>
        <w:rPr>
          <w:rFonts w:ascii="Arial" w:hAnsi="Arial" w:cs="Arial"/>
          <w:sz w:val="20"/>
        </w:rPr>
      </w:pPr>
    </w:p>
    <w:p w14:paraId="1AA9E26D"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026023AD" w14:textId="77777777"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v2.</w:t>
      </w:r>
      <w:r>
        <w:rPr>
          <w:rFonts w:ascii="Arial" w:hAnsi="Arial" w:cs="Arial"/>
          <w:sz w:val="20"/>
        </w:rPr>
        <w:t>5</w:t>
      </w:r>
    </w:p>
    <w:p w14:paraId="3D45608A" w14:textId="77777777" w:rsidR="007B5CD6" w:rsidRDefault="007B5CD6" w:rsidP="007B5CD6">
      <w:pPr>
        <w:tabs>
          <w:tab w:val="left" w:pos="-1440"/>
          <w:tab w:val="left" w:pos="-720"/>
          <w:tab w:val="left" w:pos="425"/>
        </w:tabs>
        <w:suppressAutoHyphens/>
        <w:rPr>
          <w:rFonts w:ascii="Arial" w:hAnsi="Arial" w:cs="Arial"/>
          <w:sz w:val="20"/>
        </w:rPr>
      </w:pPr>
    </w:p>
    <w:p w14:paraId="29956CEC"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64805B98"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2B46C97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55AB7547"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68598A2" w14:textId="77777777" w:rsidTr="00627CDD">
        <w:trPr>
          <w:trHeight w:val="332"/>
        </w:trPr>
        <w:tc>
          <w:tcPr>
            <w:tcW w:w="5173" w:type="dxa"/>
            <w:vAlign w:val="bottom"/>
          </w:tcPr>
          <w:p w14:paraId="2DBF1496"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E3D4609"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371FF92A" w14:textId="77777777" w:rsidTr="00F651D4">
        <w:trPr>
          <w:trHeight w:hRule="exact" w:val="281"/>
          <w:tblHeader/>
        </w:trPr>
        <w:tc>
          <w:tcPr>
            <w:tcW w:w="779" w:type="dxa"/>
            <w:vAlign w:val="bottom"/>
          </w:tcPr>
          <w:p w14:paraId="2FB4902D"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3D0BDE12"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B533C92"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3477353"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507F33B7" w14:textId="77777777" w:rsidTr="00B668C2">
        <w:trPr>
          <w:trHeight w:hRule="exact" w:val="250"/>
          <w:tblHeader/>
        </w:trPr>
        <w:tc>
          <w:tcPr>
            <w:tcW w:w="779" w:type="dxa"/>
          </w:tcPr>
          <w:p w14:paraId="60A69B1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7297E112" w14:textId="77777777" w:rsidR="007B5CD6" w:rsidRDefault="000026FB" w:rsidP="00F651D4">
            <w:pPr>
              <w:pStyle w:val="tussenkopje"/>
              <w:spacing w:before="0"/>
              <w:rPr>
                <w:rFonts w:cs="Arial"/>
                <w:sz w:val="16"/>
                <w:szCs w:val="16"/>
                <w:lang w:val="nl-NL"/>
              </w:rPr>
            </w:pPr>
            <w:r>
              <w:rPr>
                <w:rFonts w:cs="Arial"/>
                <w:sz w:val="16"/>
                <w:szCs w:val="16"/>
                <w:lang w:val="nl-NL"/>
              </w:rPr>
              <w:t>07.10.2016</w:t>
            </w:r>
          </w:p>
          <w:p w14:paraId="47A26015"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B4CD8E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0E28DBA6" w14:textId="5173EB73" w:rsidR="007B5CD6" w:rsidRPr="00F31DA8" w:rsidRDefault="00717FD1" w:rsidP="00627CDD">
            <w:pPr>
              <w:pStyle w:val="tussenkopje"/>
              <w:spacing w:before="0"/>
              <w:rPr>
                <w:rFonts w:cs="Arial"/>
                <w:sz w:val="16"/>
                <w:szCs w:val="16"/>
                <w:lang w:val="nl-NL"/>
              </w:rPr>
            </w:pPr>
            <w:r>
              <w:rPr>
                <w:rFonts w:cs="Arial"/>
                <w:sz w:val="16"/>
                <w:szCs w:val="16"/>
                <w:lang w:val="nl-NL"/>
              </w:rPr>
              <w:t>Conform model ABEL 16.02</w:t>
            </w:r>
          </w:p>
        </w:tc>
      </w:tr>
      <w:tr w:rsidR="00BD1C24" w:rsidRPr="00F31DA8" w14:paraId="16D11905" w14:textId="77777777" w:rsidTr="00B668C2">
        <w:trPr>
          <w:trHeight w:hRule="exact" w:val="1313"/>
          <w:tblHeader/>
        </w:trPr>
        <w:tc>
          <w:tcPr>
            <w:tcW w:w="779" w:type="dxa"/>
          </w:tcPr>
          <w:p w14:paraId="3AEFC71A" w14:textId="64AC6CBF" w:rsidR="00BD1C24" w:rsidRDefault="007E02F6" w:rsidP="00F651D4">
            <w:pPr>
              <w:pStyle w:val="tussenkopje"/>
              <w:spacing w:before="0"/>
              <w:rPr>
                <w:rFonts w:cs="Arial"/>
                <w:sz w:val="16"/>
                <w:szCs w:val="16"/>
                <w:lang w:val="nl-NL"/>
              </w:rPr>
            </w:pPr>
            <w:r>
              <w:rPr>
                <w:rFonts w:cs="Arial"/>
                <w:sz w:val="16"/>
                <w:szCs w:val="16"/>
                <w:lang w:val="nl-NL"/>
              </w:rPr>
              <w:t>1.0.1</w:t>
            </w:r>
          </w:p>
        </w:tc>
        <w:tc>
          <w:tcPr>
            <w:tcW w:w="1909" w:type="dxa"/>
          </w:tcPr>
          <w:p w14:paraId="1BB5FF33" w14:textId="45D4C08A" w:rsidR="00BD1C24" w:rsidRDefault="007E02F6" w:rsidP="00F651D4">
            <w:pPr>
              <w:pStyle w:val="tussenkopje"/>
              <w:spacing w:before="0"/>
              <w:rPr>
                <w:rFonts w:cs="Arial"/>
                <w:sz w:val="16"/>
                <w:szCs w:val="16"/>
                <w:lang w:val="nl-NL"/>
              </w:rPr>
            </w:pPr>
            <w:r>
              <w:rPr>
                <w:rFonts w:cs="Arial"/>
                <w:sz w:val="16"/>
                <w:szCs w:val="16"/>
                <w:lang w:val="nl-NL"/>
              </w:rPr>
              <w:t>22.11.2016</w:t>
            </w:r>
          </w:p>
        </w:tc>
        <w:tc>
          <w:tcPr>
            <w:tcW w:w="784" w:type="dxa"/>
          </w:tcPr>
          <w:p w14:paraId="300BF755" w14:textId="0DEB5038" w:rsidR="00BD1C24" w:rsidRPr="00F31DA8" w:rsidRDefault="007E02F6" w:rsidP="00627CDD">
            <w:pPr>
              <w:pStyle w:val="tussenkopje"/>
              <w:spacing w:before="0"/>
              <w:rPr>
                <w:rFonts w:cs="Arial"/>
                <w:sz w:val="16"/>
                <w:szCs w:val="16"/>
                <w:lang w:val="nl-NL"/>
              </w:rPr>
            </w:pPr>
            <w:r>
              <w:rPr>
                <w:rFonts w:cs="Arial"/>
                <w:sz w:val="16"/>
                <w:szCs w:val="16"/>
                <w:lang w:val="nl-NL"/>
              </w:rPr>
              <w:t>LG/PPB</w:t>
            </w:r>
          </w:p>
        </w:tc>
        <w:tc>
          <w:tcPr>
            <w:tcW w:w="4678" w:type="dxa"/>
          </w:tcPr>
          <w:p w14:paraId="561C4D5F" w14:textId="440A92BE" w:rsidR="00BD1C24" w:rsidRDefault="007E02F6" w:rsidP="00627CDD">
            <w:pPr>
              <w:pStyle w:val="tussenkopje"/>
              <w:spacing w:before="0"/>
              <w:rPr>
                <w:rFonts w:cs="Arial"/>
                <w:sz w:val="16"/>
                <w:szCs w:val="16"/>
                <w:lang w:val="nl-NL"/>
              </w:rPr>
            </w:pPr>
            <w:r>
              <w:rPr>
                <w:rFonts w:cs="Arial"/>
                <w:sz w:val="16"/>
                <w:szCs w:val="16"/>
                <w:lang w:val="nl-NL"/>
              </w:rPr>
              <w:t>Hypotheekbedrag gewijzigd in leningbedrag, 40% voluit geschreven en tussen haakjes gezet.</w:t>
            </w:r>
          </w:p>
        </w:tc>
      </w:tr>
      <w:tr w:rsidR="00AA57FA" w:rsidRPr="00F31DA8" w14:paraId="256DCE0A" w14:textId="77777777" w:rsidTr="00B668C2">
        <w:trPr>
          <w:trHeight w:hRule="exact" w:val="565"/>
          <w:tblHeader/>
        </w:trPr>
        <w:tc>
          <w:tcPr>
            <w:tcW w:w="779" w:type="dxa"/>
          </w:tcPr>
          <w:p w14:paraId="6EB990AE" w14:textId="77777777" w:rsidR="00AA57FA" w:rsidRDefault="00AA57FA" w:rsidP="00F651D4">
            <w:pPr>
              <w:pStyle w:val="tussenkopje"/>
              <w:spacing w:before="0"/>
              <w:rPr>
                <w:rFonts w:cs="Arial"/>
                <w:sz w:val="16"/>
                <w:szCs w:val="16"/>
                <w:lang w:val="nl-NL"/>
              </w:rPr>
            </w:pPr>
          </w:p>
        </w:tc>
        <w:tc>
          <w:tcPr>
            <w:tcW w:w="1909" w:type="dxa"/>
          </w:tcPr>
          <w:p w14:paraId="5FF0686F" w14:textId="77777777" w:rsidR="00AA57FA" w:rsidRDefault="00AA57FA" w:rsidP="00F651D4">
            <w:pPr>
              <w:pStyle w:val="tussenkopje"/>
              <w:spacing w:before="0"/>
              <w:rPr>
                <w:rFonts w:cs="Arial"/>
                <w:sz w:val="16"/>
                <w:szCs w:val="16"/>
                <w:lang w:val="nl-NL"/>
              </w:rPr>
            </w:pPr>
          </w:p>
        </w:tc>
        <w:tc>
          <w:tcPr>
            <w:tcW w:w="784" w:type="dxa"/>
          </w:tcPr>
          <w:p w14:paraId="24E342AB" w14:textId="77777777" w:rsidR="00AA57FA" w:rsidRDefault="00AA57FA" w:rsidP="00627CDD">
            <w:pPr>
              <w:pStyle w:val="tussenkopje"/>
              <w:spacing w:before="0"/>
              <w:rPr>
                <w:rFonts w:cs="Arial"/>
                <w:sz w:val="16"/>
                <w:szCs w:val="16"/>
                <w:lang w:val="nl-NL"/>
              </w:rPr>
            </w:pPr>
          </w:p>
        </w:tc>
        <w:tc>
          <w:tcPr>
            <w:tcW w:w="4678" w:type="dxa"/>
          </w:tcPr>
          <w:p w14:paraId="3D815384" w14:textId="77777777" w:rsidR="00AA57FA" w:rsidRDefault="00AA57FA" w:rsidP="00627CDD">
            <w:pPr>
              <w:pStyle w:val="tussenkopje"/>
              <w:spacing w:before="0"/>
              <w:rPr>
                <w:rFonts w:cs="Arial"/>
                <w:sz w:val="16"/>
                <w:szCs w:val="16"/>
                <w:lang w:val="nl-NL"/>
              </w:rPr>
            </w:pPr>
          </w:p>
        </w:tc>
      </w:tr>
      <w:tr w:rsidR="0024396C" w:rsidRPr="00F31DA8" w14:paraId="761D7492" w14:textId="77777777" w:rsidTr="00B668C2">
        <w:trPr>
          <w:trHeight w:hRule="exact" w:val="565"/>
          <w:tblHeader/>
        </w:trPr>
        <w:tc>
          <w:tcPr>
            <w:tcW w:w="779" w:type="dxa"/>
          </w:tcPr>
          <w:p w14:paraId="00861C5F" w14:textId="77777777" w:rsidR="0024396C" w:rsidRDefault="0024396C" w:rsidP="00F651D4">
            <w:pPr>
              <w:pStyle w:val="tussenkopje"/>
              <w:spacing w:before="0"/>
              <w:rPr>
                <w:rFonts w:cs="Arial"/>
                <w:sz w:val="16"/>
                <w:szCs w:val="16"/>
                <w:lang w:val="nl-NL"/>
              </w:rPr>
            </w:pPr>
          </w:p>
        </w:tc>
        <w:tc>
          <w:tcPr>
            <w:tcW w:w="1909" w:type="dxa"/>
          </w:tcPr>
          <w:p w14:paraId="33FB079C" w14:textId="77777777" w:rsidR="0024396C" w:rsidRDefault="0024396C" w:rsidP="00F651D4">
            <w:pPr>
              <w:pStyle w:val="tussenkopje"/>
              <w:spacing w:before="0"/>
              <w:rPr>
                <w:rFonts w:cs="Arial"/>
                <w:sz w:val="16"/>
                <w:szCs w:val="16"/>
                <w:lang w:val="nl-NL"/>
              </w:rPr>
            </w:pPr>
          </w:p>
        </w:tc>
        <w:tc>
          <w:tcPr>
            <w:tcW w:w="784" w:type="dxa"/>
          </w:tcPr>
          <w:p w14:paraId="405FADC3" w14:textId="77777777" w:rsidR="0024396C" w:rsidRDefault="0024396C" w:rsidP="00627CDD">
            <w:pPr>
              <w:pStyle w:val="tussenkopje"/>
              <w:spacing w:before="0"/>
              <w:rPr>
                <w:rFonts w:cs="Arial"/>
                <w:sz w:val="16"/>
                <w:szCs w:val="16"/>
                <w:lang w:val="nl-NL"/>
              </w:rPr>
            </w:pPr>
          </w:p>
        </w:tc>
        <w:tc>
          <w:tcPr>
            <w:tcW w:w="4678" w:type="dxa"/>
          </w:tcPr>
          <w:p w14:paraId="3199D8C3" w14:textId="77777777" w:rsidR="0024396C" w:rsidRDefault="0024396C" w:rsidP="00627CDD">
            <w:pPr>
              <w:pStyle w:val="tussenkopje"/>
              <w:spacing w:before="0"/>
              <w:rPr>
                <w:rFonts w:cs="Arial"/>
                <w:sz w:val="16"/>
                <w:szCs w:val="16"/>
                <w:lang w:val="nl-NL"/>
              </w:rPr>
            </w:pPr>
          </w:p>
        </w:tc>
      </w:tr>
      <w:tr w:rsidR="00D40FF8" w:rsidRPr="00F31DA8" w14:paraId="6E4656E4" w14:textId="77777777" w:rsidTr="00B668C2">
        <w:trPr>
          <w:trHeight w:hRule="exact" w:val="565"/>
          <w:tblHeader/>
        </w:trPr>
        <w:tc>
          <w:tcPr>
            <w:tcW w:w="779" w:type="dxa"/>
          </w:tcPr>
          <w:p w14:paraId="630E0D08" w14:textId="77777777" w:rsidR="00D40FF8" w:rsidRDefault="00D40FF8" w:rsidP="00F651D4">
            <w:pPr>
              <w:pStyle w:val="tussenkopje"/>
              <w:spacing w:before="0"/>
              <w:rPr>
                <w:rFonts w:cs="Arial"/>
                <w:sz w:val="16"/>
                <w:szCs w:val="16"/>
                <w:lang w:val="nl-NL"/>
              </w:rPr>
            </w:pPr>
          </w:p>
        </w:tc>
        <w:tc>
          <w:tcPr>
            <w:tcW w:w="1909" w:type="dxa"/>
          </w:tcPr>
          <w:p w14:paraId="2D16DFD2" w14:textId="77777777" w:rsidR="00D40FF8" w:rsidRDefault="00D40FF8" w:rsidP="00F651D4">
            <w:pPr>
              <w:pStyle w:val="tussenkopje"/>
              <w:spacing w:before="0"/>
              <w:rPr>
                <w:rFonts w:cs="Arial"/>
                <w:sz w:val="16"/>
                <w:szCs w:val="16"/>
                <w:lang w:val="nl-NL"/>
              </w:rPr>
            </w:pPr>
          </w:p>
        </w:tc>
        <w:tc>
          <w:tcPr>
            <w:tcW w:w="784" w:type="dxa"/>
          </w:tcPr>
          <w:p w14:paraId="6195550D" w14:textId="77777777" w:rsidR="00D40FF8" w:rsidRDefault="00D40FF8" w:rsidP="00627CDD">
            <w:pPr>
              <w:pStyle w:val="tussenkopje"/>
              <w:spacing w:before="0"/>
              <w:rPr>
                <w:rFonts w:cs="Arial"/>
                <w:sz w:val="16"/>
                <w:szCs w:val="16"/>
                <w:lang w:val="nl-NL"/>
              </w:rPr>
            </w:pPr>
          </w:p>
        </w:tc>
        <w:tc>
          <w:tcPr>
            <w:tcW w:w="4678" w:type="dxa"/>
          </w:tcPr>
          <w:p w14:paraId="38ECC4CA" w14:textId="77777777" w:rsidR="00D40FF8" w:rsidRPr="00D40FF8" w:rsidRDefault="00D40FF8" w:rsidP="00627CDD">
            <w:pPr>
              <w:pStyle w:val="tussenkopje"/>
              <w:spacing w:before="0"/>
              <w:rPr>
                <w:rFonts w:cs="Arial"/>
                <w:sz w:val="16"/>
                <w:szCs w:val="16"/>
                <w:lang w:val="nl-NL"/>
              </w:rPr>
            </w:pPr>
          </w:p>
        </w:tc>
      </w:tr>
      <w:tr w:rsidR="001C72BE" w:rsidRPr="00BD6828" w14:paraId="0231FB66" w14:textId="77777777" w:rsidTr="00B668C2">
        <w:trPr>
          <w:trHeight w:hRule="exact" w:val="509"/>
          <w:tblHeader/>
        </w:trPr>
        <w:tc>
          <w:tcPr>
            <w:tcW w:w="779" w:type="dxa"/>
          </w:tcPr>
          <w:p w14:paraId="1B805D0B" w14:textId="77777777" w:rsidR="001C72BE" w:rsidRPr="00B668C2" w:rsidRDefault="001C72BE" w:rsidP="001C72BE">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267E3E59" w14:textId="77777777" w:rsidR="001C72BE" w:rsidRPr="00B668C2" w:rsidRDefault="001C72BE" w:rsidP="001C72BE">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542A9D85" w14:textId="77777777" w:rsidR="001C72BE" w:rsidRPr="00B668C2" w:rsidRDefault="001C72BE" w:rsidP="001C72BE">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01E9D235" w14:textId="77777777" w:rsidR="00321B4B" w:rsidRPr="00B668C2" w:rsidRDefault="00321B4B" w:rsidP="00321B4B">
            <w:pPr>
              <w:pStyle w:val="tussenkopje"/>
              <w:spacing w:before="0"/>
              <w:rPr>
                <w:sz w:val="16"/>
                <w:szCs w:val="16"/>
              </w:rPr>
            </w:pPr>
          </w:p>
        </w:tc>
      </w:tr>
    </w:tbl>
    <w:p w14:paraId="528617C0" w14:textId="77777777"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14:paraId="7D4A0B37"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E5EE1" w14:textId="77777777" w:rsidR="00CB1C00" w:rsidRDefault="00CB1C00">
      <w:pPr>
        <w:spacing w:line="20" w:lineRule="exact"/>
      </w:pPr>
    </w:p>
  </w:endnote>
  <w:endnote w:type="continuationSeparator" w:id="0">
    <w:p w14:paraId="372D5B58" w14:textId="77777777" w:rsidR="00CB1C00" w:rsidRDefault="00CB1C00">
      <w:r>
        <w:t xml:space="preserve"> </w:t>
      </w:r>
    </w:p>
  </w:endnote>
  <w:endnote w:type="continuationNotice" w:id="1">
    <w:p w14:paraId="03444013" w14:textId="77777777" w:rsidR="00CB1C00" w:rsidRDefault="00CB1C0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DD8C1" w14:textId="77777777" w:rsidR="00BD1C24" w:rsidRDefault="00BD1C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322B" w14:textId="77777777" w:rsidR="00BD1C24" w:rsidRDefault="00BD1C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DA5DB" w14:textId="77777777" w:rsidR="00BD1C24" w:rsidRDefault="00BD1C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FCE08" w14:textId="77777777" w:rsidR="00CB1C00" w:rsidRDefault="00CB1C00">
      <w:r>
        <w:separator/>
      </w:r>
    </w:p>
  </w:footnote>
  <w:footnote w:type="continuationSeparator" w:id="0">
    <w:p w14:paraId="6194F6D3" w14:textId="77777777" w:rsidR="00CB1C00" w:rsidRDefault="00CB1C00" w:rsidP="00F2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4C4AD" w14:textId="77777777" w:rsidR="00BD1C24" w:rsidRDefault="00BD1C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CA675" w14:textId="77777777" w:rsidR="00BD1C24" w:rsidRDefault="00BD1C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9769E" w14:textId="77777777" w:rsidR="00BD1C24" w:rsidRDefault="00BD1C2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3313"/>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E6"/>
    <w:rsid w:val="000026FB"/>
    <w:rsid w:val="000044A4"/>
    <w:rsid w:val="00005FE3"/>
    <w:rsid w:val="00006B74"/>
    <w:rsid w:val="00007000"/>
    <w:rsid w:val="00031A98"/>
    <w:rsid w:val="0003709C"/>
    <w:rsid w:val="000518FE"/>
    <w:rsid w:val="0005288E"/>
    <w:rsid w:val="000717AC"/>
    <w:rsid w:val="00083848"/>
    <w:rsid w:val="000A241B"/>
    <w:rsid w:val="00122CBA"/>
    <w:rsid w:val="0014146D"/>
    <w:rsid w:val="00142E8D"/>
    <w:rsid w:val="00163E2F"/>
    <w:rsid w:val="00174BA8"/>
    <w:rsid w:val="001C72BE"/>
    <w:rsid w:val="001D0CAD"/>
    <w:rsid w:val="0024396C"/>
    <w:rsid w:val="00245161"/>
    <w:rsid w:val="00284ED2"/>
    <w:rsid w:val="002A659A"/>
    <w:rsid w:val="002E1C6F"/>
    <w:rsid w:val="00321B4B"/>
    <w:rsid w:val="00360A82"/>
    <w:rsid w:val="00371DFA"/>
    <w:rsid w:val="003A15FE"/>
    <w:rsid w:val="003D7250"/>
    <w:rsid w:val="003F65B8"/>
    <w:rsid w:val="00420E68"/>
    <w:rsid w:val="004664C3"/>
    <w:rsid w:val="00467CAC"/>
    <w:rsid w:val="00485AEF"/>
    <w:rsid w:val="00493080"/>
    <w:rsid w:val="004D4525"/>
    <w:rsid w:val="004E167C"/>
    <w:rsid w:val="004E778D"/>
    <w:rsid w:val="00501D36"/>
    <w:rsid w:val="00510444"/>
    <w:rsid w:val="0051554C"/>
    <w:rsid w:val="00543FE5"/>
    <w:rsid w:val="005452CC"/>
    <w:rsid w:val="00562E64"/>
    <w:rsid w:val="005638BD"/>
    <w:rsid w:val="0056395F"/>
    <w:rsid w:val="005807B8"/>
    <w:rsid w:val="005A0551"/>
    <w:rsid w:val="005F7A78"/>
    <w:rsid w:val="00627CDD"/>
    <w:rsid w:val="006319E2"/>
    <w:rsid w:val="00631BBB"/>
    <w:rsid w:val="00655207"/>
    <w:rsid w:val="00677D19"/>
    <w:rsid w:val="00680910"/>
    <w:rsid w:val="006E0EAC"/>
    <w:rsid w:val="00717FD1"/>
    <w:rsid w:val="007301D1"/>
    <w:rsid w:val="00730919"/>
    <w:rsid w:val="007B5CD6"/>
    <w:rsid w:val="007B77BE"/>
    <w:rsid w:val="007C3C23"/>
    <w:rsid w:val="007E02F6"/>
    <w:rsid w:val="007F71F9"/>
    <w:rsid w:val="00837E62"/>
    <w:rsid w:val="008428BC"/>
    <w:rsid w:val="00885601"/>
    <w:rsid w:val="008958D0"/>
    <w:rsid w:val="008F5346"/>
    <w:rsid w:val="009053C3"/>
    <w:rsid w:val="00914281"/>
    <w:rsid w:val="00915DD7"/>
    <w:rsid w:val="00917C6D"/>
    <w:rsid w:val="00941B51"/>
    <w:rsid w:val="009615F3"/>
    <w:rsid w:val="009823B6"/>
    <w:rsid w:val="00992BA4"/>
    <w:rsid w:val="009B2569"/>
    <w:rsid w:val="009C611F"/>
    <w:rsid w:val="009D047B"/>
    <w:rsid w:val="00A049AC"/>
    <w:rsid w:val="00A04B5C"/>
    <w:rsid w:val="00A31E18"/>
    <w:rsid w:val="00A76A34"/>
    <w:rsid w:val="00AA57FA"/>
    <w:rsid w:val="00AA5A06"/>
    <w:rsid w:val="00AB0213"/>
    <w:rsid w:val="00AB7718"/>
    <w:rsid w:val="00AE1C71"/>
    <w:rsid w:val="00B07ABB"/>
    <w:rsid w:val="00B13BE6"/>
    <w:rsid w:val="00B668C2"/>
    <w:rsid w:val="00B77FE2"/>
    <w:rsid w:val="00BD148E"/>
    <w:rsid w:val="00BD1C24"/>
    <w:rsid w:val="00BD617B"/>
    <w:rsid w:val="00BD6828"/>
    <w:rsid w:val="00BF391C"/>
    <w:rsid w:val="00BF7B30"/>
    <w:rsid w:val="00C37E9B"/>
    <w:rsid w:val="00C83077"/>
    <w:rsid w:val="00C97E5A"/>
    <w:rsid w:val="00CB1C00"/>
    <w:rsid w:val="00CC6473"/>
    <w:rsid w:val="00D20245"/>
    <w:rsid w:val="00D40FF8"/>
    <w:rsid w:val="00D41CE7"/>
    <w:rsid w:val="00D635E1"/>
    <w:rsid w:val="00D806CA"/>
    <w:rsid w:val="00D94A48"/>
    <w:rsid w:val="00DA2E44"/>
    <w:rsid w:val="00DA7489"/>
    <w:rsid w:val="00DB6E80"/>
    <w:rsid w:val="00DC3B22"/>
    <w:rsid w:val="00E153C6"/>
    <w:rsid w:val="00E4238B"/>
    <w:rsid w:val="00E54225"/>
    <w:rsid w:val="00E819F1"/>
    <w:rsid w:val="00E8789F"/>
    <w:rsid w:val="00E957A4"/>
    <w:rsid w:val="00EB0BA4"/>
    <w:rsid w:val="00EB0E44"/>
    <w:rsid w:val="00ED0679"/>
    <w:rsid w:val="00EE6DD1"/>
    <w:rsid w:val="00F22AE6"/>
    <w:rsid w:val="00F3029F"/>
    <w:rsid w:val="00F31DA8"/>
    <w:rsid w:val="00F51B95"/>
    <w:rsid w:val="00F54671"/>
    <w:rsid w:val="00F57CC2"/>
    <w:rsid w:val="00F651D4"/>
    <w:rsid w:val="00F84845"/>
    <w:rsid w:val="00F966FB"/>
    <w:rsid w:val="00FB0DB2"/>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0E3D1F9F"/>
  <w15:chartTrackingRefBased/>
  <w15:docId w15:val="{5A584BE8-DD55-4DE6-A4C3-A187B9BC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7316-640C-4673-B69B-A1B1F7CF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976D4260.dotm</Template>
  <TotalTime>1</TotalTime>
  <Pages>4</Pages>
  <Words>1454</Words>
  <Characters>9940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Laan, Jan-Bart</cp:lastModifiedBy>
  <cp:revision>3</cp:revision>
  <dcterms:created xsi:type="dcterms:W3CDTF">2016-11-22T08:24:00Z</dcterms:created>
  <dcterms:modified xsi:type="dcterms:W3CDTF">2016-12-01T13:54:00Z</dcterms:modified>
</cp:coreProperties>
</file>