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proofErr w:type="spellStart"/>
            <w:r>
              <w:rPr>
                <w:lang w:val="nl-NL"/>
              </w:rPr>
              <w:t>Releasenotes</w:t>
            </w:r>
            <w:proofErr w:type="spellEnd"/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CE4578" w:rsidP="000A370F">
            <w:pPr>
              <w:pStyle w:val="Datum"/>
            </w:pPr>
            <w:bookmarkStart w:id="2" w:name="bmDatum"/>
            <w:bookmarkEnd w:id="2"/>
            <w:r>
              <w:t>D</w:t>
            </w:r>
            <w:bookmarkStart w:id="3" w:name="_GoBack"/>
            <w:bookmarkEnd w:id="3"/>
            <w:r w:rsidR="004D09B2">
              <w:t>ecember</w:t>
            </w:r>
            <w:r w:rsidR="00A13F74">
              <w:t xml:space="preserve"> 2016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3D14CE" w:rsidRPr="008D210A" w:rsidTr="002878F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A303BD" w:rsidP="006A374C">
            <w:pPr>
              <w:spacing w:before="60"/>
              <w:rPr>
                <w:i/>
              </w:rPr>
            </w:pPr>
            <w:r>
              <w:rPr>
                <w:i/>
              </w:rPr>
              <w:t>Abel</w:t>
            </w:r>
            <w:r w:rsidR="003D14CE">
              <w:rPr>
                <w:i/>
              </w:rPr>
              <w:t xml:space="preserve"> </w:t>
            </w:r>
            <w:proofErr w:type="spellStart"/>
            <w:r w:rsidR="003D14CE">
              <w:rPr>
                <w:i/>
              </w:rPr>
              <w:t>stylesheetnummer</w:t>
            </w:r>
            <w:proofErr w:type="spellEnd"/>
            <w:r w:rsidR="003D14CE">
              <w:rPr>
                <w:i/>
              </w:rPr>
              <w:t xml:space="preserve"> </w:t>
            </w:r>
            <w:r w:rsidR="00841737">
              <w:t xml:space="preserve"> </w:t>
            </w:r>
            <w:r w:rsidR="00841737" w:rsidRPr="00841737">
              <w:rPr>
                <w:i/>
              </w:rPr>
              <w:t>2016100100001</w:t>
            </w:r>
            <w:r>
              <w:rPr>
                <w:i/>
              </w:rPr>
              <w:t>7</w:t>
            </w:r>
            <w:r w:rsidR="00841737" w:rsidRPr="00841737">
              <w:rPr>
                <w:i/>
              </w:rPr>
              <w:t xml:space="preserve"> </w:t>
            </w:r>
            <w:r w:rsidR="00482244">
              <w:rPr>
                <w:i/>
              </w:rPr>
              <w:t xml:space="preserve"> implementatienummer </w:t>
            </w:r>
            <w:r w:rsidR="006A374C">
              <w:rPr>
                <w:i/>
              </w:rPr>
              <w:t>2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4D09B2" w:rsidP="00A13F74">
            <w:pPr>
              <w:spacing w:before="60"/>
              <w:rPr>
                <w:i/>
              </w:rPr>
            </w:pPr>
            <w:r>
              <w:rPr>
                <w:i/>
              </w:rPr>
              <w:t>december</w:t>
            </w:r>
            <w:r w:rsidR="0054123B">
              <w:rPr>
                <w:i/>
              </w:rPr>
              <w:t xml:space="preserve"> 201</w:t>
            </w:r>
            <w:r w:rsidR="00A13F74">
              <w:rPr>
                <w:i/>
              </w:rPr>
              <w:t>6</w:t>
            </w:r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0907F5" w:rsidRPr="000907F5" w:rsidRDefault="000907F5" w:rsidP="000907F5">
      <w:pPr>
        <w:snapToGrid w:val="0"/>
        <w:ind w:left="360"/>
        <w:rPr>
          <w:b/>
          <w:snapToGrid/>
          <w:color w:val="000080"/>
        </w:rPr>
      </w:pP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 xml:space="preserve">MD </w:t>
      </w:r>
      <w:r w:rsidR="00A303BD">
        <w:rPr>
          <w:b/>
          <w:color w:val="000080"/>
        </w:rPr>
        <w:t>Abel</w:t>
      </w:r>
      <w:r w:rsidR="00B64F0A">
        <w:rPr>
          <w:b/>
          <w:color w:val="000080"/>
        </w:rPr>
        <w:t xml:space="preserve"> </w:t>
      </w:r>
      <w:r w:rsidR="006A374C">
        <w:rPr>
          <w:b/>
          <w:color w:val="000080"/>
        </w:rPr>
        <w:t>tekstaanpassingen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0907F5" w:rsidTr="00D50BD1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0907F5" w:rsidP="00D50BD1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0907F5" w:rsidRPr="00A25F5B" w:rsidTr="00151123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Default="00841737" w:rsidP="00A50764">
            <w:pPr>
              <w:rPr>
                <w:rFonts w:cs="Arial"/>
                <w:kern w:val="0"/>
                <w:szCs w:val="18"/>
              </w:rPr>
            </w:pPr>
            <w:r w:rsidRPr="00841737">
              <w:rPr>
                <w:rFonts w:cs="Arial"/>
                <w:kern w:val="0"/>
                <w:szCs w:val="18"/>
              </w:rPr>
              <w:t>AA-3</w:t>
            </w:r>
            <w:r w:rsidR="006A374C">
              <w:rPr>
                <w:rFonts w:cs="Arial"/>
                <w:kern w:val="0"/>
                <w:szCs w:val="18"/>
              </w:rPr>
              <w:t>140</w:t>
            </w:r>
          </w:p>
        </w:tc>
        <w:tc>
          <w:tcPr>
            <w:tcW w:w="527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47F9" w:rsidRPr="00E95857" w:rsidRDefault="006A374C" w:rsidP="006A374C">
            <w:pPr>
              <w:rPr>
                <w:rFonts w:cs="Arial"/>
                <w:kern w:val="0"/>
                <w:szCs w:val="18"/>
              </w:rPr>
            </w:pPr>
            <w:r w:rsidRPr="006A374C">
              <w:t>Hypotheekbedrag gewijz</w:t>
            </w:r>
            <w:r>
              <w:t xml:space="preserve">igd in </w:t>
            </w:r>
            <w:proofErr w:type="spellStart"/>
            <w:r>
              <w:t>leningbedrag</w:t>
            </w:r>
            <w:proofErr w:type="spellEnd"/>
            <w:r>
              <w:t xml:space="preserve">, 40% voluit </w:t>
            </w:r>
            <w:r w:rsidRPr="006A374C">
              <w:t>geschreven en tussen haakjes gezet.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07F5" w:rsidRPr="00A25F5B" w:rsidRDefault="00841737" w:rsidP="006D19BA">
            <w:pPr>
              <w:rPr>
                <w:rFonts w:cs="Arial"/>
                <w:kern w:val="0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</w:rPr>
              <w:t xml:space="preserve">Modeldocument, </w:t>
            </w:r>
            <w:r w:rsidR="00CE4578">
              <w:rPr>
                <w:rFonts w:cs="Arial"/>
                <w:kern w:val="0"/>
                <w:szCs w:val="18"/>
              </w:rPr>
              <w:t xml:space="preserve">Toelichting en </w:t>
            </w:r>
            <w:r w:rsidRPr="00715738">
              <w:rPr>
                <w:rFonts w:cs="Arial"/>
                <w:kern w:val="0"/>
                <w:szCs w:val="18"/>
              </w:rPr>
              <w:t xml:space="preserve"> Stylesheet</w:t>
            </w:r>
            <w:r w:rsidR="00CE4578">
              <w:rPr>
                <w:rFonts w:cs="Arial"/>
                <w:kern w:val="0"/>
                <w:szCs w:val="18"/>
              </w:rPr>
              <w:t>.</w:t>
            </w:r>
          </w:p>
        </w:tc>
      </w:tr>
      <w:tr w:rsidR="00151123" w:rsidRPr="00A25F5B" w:rsidTr="00D50BD1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123" w:rsidRPr="00841737" w:rsidRDefault="00151123" w:rsidP="00A50764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AA-3146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123" w:rsidRPr="006A374C" w:rsidRDefault="00151123" w:rsidP="006A374C">
            <w:r>
              <w:t>In de toelichting is de conditie voor het tonen van de keuzetekst aangaande de overbruggingshypotheek aangepast.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123" w:rsidRDefault="00151123" w:rsidP="006D19BA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Toelichting</w:t>
            </w:r>
            <w:r w:rsidR="00CE4578">
              <w:rPr>
                <w:rFonts w:cs="Arial"/>
                <w:kern w:val="0"/>
                <w:szCs w:val="18"/>
              </w:rPr>
              <w:t>.</w:t>
            </w:r>
          </w:p>
        </w:tc>
      </w:tr>
    </w:tbl>
    <w:p w:rsidR="000907F5" w:rsidRDefault="000907F5" w:rsidP="000907F5">
      <w:pPr>
        <w:snapToGrid w:val="0"/>
        <w:rPr>
          <w:b/>
          <w:snapToGrid/>
          <w:color w:val="000080"/>
          <w:lang w:val="en-US"/>
        </w:rPr>
      </w:pPr>
    </w:p>
    <w:p w:rsidR="000907F5" w:rsidRDefault="000907F5" w:rsidP="000907F5">
      <w:pPr>
        <w:snapToGrid w:val="0"/>
        <w:ind w:left="360"/>
        <w:rPr>
          <w:b/>
          <w:color w:val="000080"/>
        </w:rPr>
      </w:pPr>
    </w:p>
    <w:p w:rsidR="000907F5" w:rsidRPr="006E0817" w:rsidRDefault="00A50764" w:rsidP="00A50764">
      <w:pPr>
        <w:snapToGrid w:val="0"/>
        <w:rPr>
          <w:b/>
          <w:snapToGrid/>
          <w:color w:val="000080"/>
        </w:rPr>
      </w:pPr>
      <w:r w:rsidRPr="006E0817">
        <w:rPr>
          <w:b/>
          <w:snapToGrid/>
          <w:color w:val="000080"/>
        </w:rPr>
        <w:t xml:space="preserve"> </w:t>
      </w:r>
    </w:p>
    <w:p w:rsidR="000907F5" w:rsidRPr="006B2BF6" w:rsidRDefault="000907F5" w:rsidP="000907F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br w:type="page"/>
      </w:r>
      <w:r>
        <w:rPr>
          <w:b/>
          <w:color w:val="000080"/>
        </w:rPr>
        <w:lastRenderedPageBreak/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0907F5" w:rsidRPr="006E0817" w:rsidTr="00D50BD1">
        <w:tc>
          <w:tcPr>
            <w:tcW w:w="6912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0907F5" w:rsidRPr="006E0817" w:rsidRDefault="000907F5" w:rsidP="00D50BD1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DC734F" w:rsidRDefault="000907F5" w:rsidP="00A303BD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 w:rsidR="00A303BD">
              <w:rPr>
                <w:szCs w:val="18"/>
              </w:rPr>
              <w:t>Abel</w:t>
            </w:r>
          </w:p>
        </w:tc>
        <w:tc>
          <w:tcPr>
            <w:tcW w:w="946" w:type="dxa"/>
            <w:shd w:val="clear" w:color="auto" w:fill="auto"/>
          </w:tcPr>
          <w:p w:rsidR="000907F5" w:rsidRPr="004D09B2" w:rsidRDefault="00902964" w:rsidP="0084173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4D09B2">
              <w:rPr>
                <w:b/>
                <w:szCs w:val="18"/>
                <w:lang w:val="nl-NL"/>
              </w:rPr>
              <w:t>V</w:t>
            </w:r>
            <w:r w:rsidR="00841737" w:rsidRPr="004D09B2">
              <w:rPr>
                <w:b/>
                <w:szCs w:val="18"/>
                <w:lang w:val="nl-NL"/>
              </w:rPr>
              <w:t>1.0.</w:t>
            </w:r>
            <w:r w:rsidR="004D09B2" w:rsidRPr="004D09B2">
              <w:rPr>
                <w:b/>
                <w:szCs w:val="18"/>
                <w:lang w:val="nl-NL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0907F5" w:rsidRPr="004D09B2" w:rsidRDefault="00902964" w:rsidP="00841737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4D09B2">
              <w:rPr>
                <w:b/>
                <w:szCs w:val="18"/>
                <w:lang w:val="nl-NL"/>
              </w:rPr>
              <w:t>V</w:t>
            </w:r>
            <w:r w:rsidR="00841737" w:rsidRPr="004D09B2">
              <w:rPr>
                <w:b/>
                <w:szCs w:val="18"/>
                <w:lang w:val="nl-NL"/>
              </w:rPr>
              <w:t>1.0.</w:t>
            </w:r>
            <w:r w:rsidR="004D09B2" w:rsidRPr="004D09B2">
              <w:rPr>
                <w:b/>
                <w:szCs w:val="18"/>
                <w:lang w:val="nl-NL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0907F5" w:rsidRPr="00841737" w:rsidRDefault="006459BE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X</w:t>
            </w:r>
          </w:p>
        </w:tc>
      </w:tr>
      <w:tr w:rsidR="000907F5" w:rsidRPr="005B055B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rPr>
                <w:szCs w:val="18"/>
              </w:rPr>
            </w:pPr>
            <w:r w:rsidRPr="00902964">
              <w:rPr>
                <w:szCs w:val="18"/>
              </w:rPr>
              <w:t xml:space="preserve">XSD </w:t>
            </w:r>
            <w:proofErr w:type="spellStart"/>
            <w:r w:rsidRPr="00902964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0907F5" w:rsidRPr="00841737" w:rsidRDefault="000907F5" w:rsidP="00E5101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841737">
              <w:rPr>
                <w:szCs w:val="18"/>
                <w:lang w:val="nl-NL"/>
              </w:rPr>
              <w:t>v6.</w:t>
            </w:r>
            <w:r w:rsidR="00E51014" w:rsidRPr="00841737">
              <w:rPr>
                <w:szCs w:val="18"/>
                <w:lang w:val="nl-NL"/>
              </w:rPr>
              <w:t>2</w:t>
            </w:r>
            <w:r w:rsidRPr="00841737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841737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902964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0907F5" w:rsidRPr="004F0DBF" w:rsidTr="00D50BD1">
        <w:tc>
          <w:tcPr>
            <w:tcW w:w="6912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902964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02964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0907F5" w:rsidRPr="00902964" w:rsidRDefault="000907F5" w:rsidP="00D50BD1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0907F5" w:rsidRPr="00FC0186" w:rsidRDefault="000907F5" w:rsidP="000907F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267618" w:rsidRDefault="00267618" w:rsidP="0032415F">
      <w:pPr>
        <w:ind w:hanging="180"/>
      </w:pPr>
    </w:p>
    <w:sectPr w:rsidR="00267618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164" w:rsidRDefault="00DE2164">
      <w:r>
        <w:separator/>
      </w:r>
    </w:p>
  </w:endnote>
  <w:endnote w:type="continuationSeparator" w:id="0">
    <w:p w:rsidR="00DE2164" w:rsidRDefault="00DE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164" w:rsidRDefault="00DE2164">
      <w:r>
        <w:separator/>
      </w:r>
    </w:p>
  </w:footnote>
  <w:footnote w:type="continuationSeparator" w:id="0">
    <w:p w:rsidR="00DE2164" w:rsidRDefault="00DE2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10702D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662D30A"/>
    <w:lvl w:ilvl="0" w:tplc="ABEC1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46DF4"/>
    <w:rsid w:val="000541CC"/>
    <w:rsid w:val="00083B4D"/>
    <w:rsid w:val="000907F5"/>
    <w:rsid w:val="00092C0F"/>
    <w:rsid w:val="000A0B60"/>
    <w:rsid w:val="000A2A5E"/>
    <w:rsid w:val="000A370F"/>
    <w:rsid w:val="000A42EF"/>
    <w:rsid w:val="000C053A"/>
    <w:rsid w:val="000E3351"/>
    <w:rsid w:val="00100B12"/>
    <w:rsid w:val="0010702D"/>
    <w:rsid w:val="00107BC7"/>
    <w:rsid w:val="001127A9"/>
    <w:rsid w:val="0012274C"/>
    <w:rsid w:val="00151123"/>
    <w:rsid w:val="0015712E"/>
    <w:rsid w:val="001629E3"/>
    <w:rsid w:val="00184A3D"/>
    <w:rsid w:val="0018670E"/>
    <w:rsid w:val="00193BBC"/>
    <w:rsid w:val="00193C20"/>
    <w:rsid w:val="001A726C"/>
    <w:rsid w:val="001E1580"/>
    <w:rsid w:val="001F3655"/>
    <w:rsid w:val="00205477"/>
    <w:rsid w:val="00226A13"/>
    <w:rsid w:val="00253F83"/>
    <w:rsid w:val="0025466D"/>
    <w:rsid w:val="00267618"/>
    <w:rsid w:val="0027223E"/>
    <w:rsid w:val="002878F4"/>
    <w:rsid w:val="00296F66"/>
    <w:rsid w:val="002A57A6"/>
    <w:rsid w:val="003160F6"/>
    <w:rsid w:val="0031626E"/>
    <w:rsid w:val="0032415F"/>
    <w:rsid w:val="003277BD"/>
    <w:rsid w:val="00344080"/>
    <w:rsid w:val="00350C1E"/>
    <w:rsid w:val="00351A04"/>
    <w:rsid w:val="00363AC7"/>
    <w:rsid w:val="003768CF"/>
    <w:rsid w:val="003964A4"/>
    <w:rsid w:val="003D14CE"/>
    <w:rsid w:val="003D21CE"/>
    <w:rsid w:val="003F39FA"/>
    <w:rsid w:val="0040739A"/>
    <w:rsid w:val="00444382"/>
    <w:rsid w:val="00447D0A"/>
    <w:rsid w:val="004516D5"/>
    <w:rsid w:val="00482244"/>
    <w:rsid w:val="004958FF"/>
    <w:rsid w:val="004D09B2"/>
    <w:rsid w:val="004E630E"/>
    <w:rsid w:val="004F468B"/>
    <w:rsid w:val="00501F22"/>
    <w:rsid w:val="00512946"/>
    <w:rsid w:val="0054123B"/>
    <w:rsid w:val="00573668"/>
    <w:rsid w:val="00587BBC"/>
    <w:rsid w:val="00595A28"/>
    <w:rsid w:val="005A4233"/>
    <w:rsid w:val="005C216E"/>
    <w:rsid w:val="005D78CD"/>
    <w:rsid w:val="00600791"/>
    <w:rsid w:val="0060731C"/>
    <w:rsid w:val="0061067E"/>
    <w:rsid w:val="006169E0"/>
    <w:rsid w:val="006365ED"/>
    <w:rsid w:val="006371A4"/>
    <w:rsid w:val="006459BE"/>
    <w:rsid w:val="006623AF"/>
    <w:rsid w:val="0067244A"/>
    <w:rsid w:val="006870CC"/>
    <w:rsid w:val="006A374C"/>
    <w:rsid w:val="006B2BAC"/>
    <w:rsid w:val="006C22BD"/>
    <w:rsid w:val="006D19BA"/>
    <w:rsid w:val="006D3859"/>
    <w:rsid w:val="006E28AC"/>
    <w:rsid w:val="006F5C33"/>
    <w:rsid w:val="00710074"/>
    <w:rsid w:val="00750598"/>
    <w:rsid w:val="00757FEC"/>
    <w:rsid w:val="00762619"/>
    <w:rsid w:val="00780452"/>
    <w:rsid w:val="007C24AB"/>
    <w:rsid w:val="007D2A6E"/>
    <w:rsid w:val="007D6F2B"/>
    <w:rsid w:val="00811E8D"/>
    <w:rsid w:val="00841737"/>
    <w:rsid w:val="00850508"/>
    <w:rsid w:val="008540F6"/>
    <w:rsid w:val="0085540D"/>
    <w:rsid w:val="00870466"/>
    <w:rsid w:val="0088431E"/>
    <w:rsid w:val="008A53B8"/>
    <w:rsid w:val="008B46FF"/>
    <w:rsid w:val="00902964"/>
    <w:rsid w:val="00922F80"/>
    <w:rsid w:val="009247F9"/>
    <w:rsid w:val="00951CEC"/>
    <w:rsid w:val="00963AAE"/>
    <w:rsid w:val="0097491D"/>
    <w:rsid w:val="009771DE"/>
    <w:rsid w:val="00981691"/>
    <w:rsid w:val="009A3A12"/>
    <w:rsid w:val="009A46D2"/>
    <w:rsid w:val="009B125F"/>
    <w:rsid w:val="009D79D0"/>
    <w:rsid w:val="009F205D"/>
    <w:rsid w:val="009F5B84"/>
    <w:rsid w:val="00A025DF"/>
    <w:rsid w:val="00A13F74"/>
    <w:rsid w:val="00A303BD"/>
    <w:rsid w:val="00A50764"/>
    <w:rsid w:val="00A76AA9"/>
    <w:rsid w:val="00A92105"/>
    <w:rsid w:val="00AB1F8B"/>
    <w:rsid w:val="00AC3EF7"/>
    <w:rsid w:val="00B15015"/>
    <w:rsid w:val="00B213B8"/>
    <w:rsid w:val="00B3035F"/>
    <w:rsid w:val="00B4199A"/>
    <w:rsid w:val="00B57389"/>
    <w:rsid w:val="00B62DD6"/>
    <w:rsid w:val="00B64F0A"/>
    <w:rsid w:val="00B857FD"/>
    <w:rsid w:val="00BD5067"/>
    <w:rsid w:val="00C015BF"/>
    <w:rsid w:val="00C212CD"/>
    <w:rsid w:val="00C26160"/>
    <w:rsid w:val="00C36FCE"/>
    <w:rsid w:val="00C47E44"/>
    <w:rsid w:val="00C52245"/>
    <w:rsid w:val="00C5571C"/>
    <w:rsid w:val="00C6007C"/>
    <w:rsid w:val="00C6363F"/>
    <w:rsid w:val="00C73700"/>
    <w:rsid w:val="00C74E27"/>
    <w:rsid w:val="00C8038D"/>
    <w:rsid w:val="00C91155"/>
    <w:rsid w:val="00C93DCF"/>
    <w:rsid w:val="00C974B1"/>
    <w:rsid w:val="00CD547A"/>
    <w:rsid w:val="00CD66B7"/>
    <w:rsid w:val="00CE4578"/>
    <w:rsid w:val="00D15122"/>
    <w:rsid w:val="00D31BA0"/>
    <w:rsid w:val="00D37FF2"/>
    <w:rsid w:val="00D44F9C"/>
    <w:rsid w:val="00D50BD1"/>
    <w:rsid w:val="00D50E8C"/>
    <w:rsid w:val="00DB5DB1"/>
    <w:rsid w:val="00DC280B"/>
    <w:rsid w:val="00DE2164"/>
    <w:rsid w:val="00E305A8"/>
    <w:rsid w:val="00E51014"/>
    <w:rsid w:val="00E53AC2"/>
    <w:rsid w:val="00E5583F"/>
    <w:rsid w:val="00E67C4E"/>
    <w:rsid w:val="00E94674"/>
    <w:rsid w:val="00E95857"/>
    <w:rsid w:val="00EA0FAA"/>
    <w:rsid w:val="00EA19D7"/>
    <w:rsid w:val="00EC0CA7"/>
    <w:rsid w:val="00F02F88"/>
    <w:rsid w:val="00F4292B"/>
    <w:rsid w:val="00FA1F42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22DE286-4A83-45E6-B06B-CA590FFE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0A0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2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3</cp:revision>
  <dcterms:created xsi:type="dcterms:W3CDTF">2016-11-30T13:31:00Z</dcterms:created>
  <dcterms:modified xsi:type="dcterms:W3CDTF">2016-11-30T13:34:00Z</dcterms:modified>
</cp:coreProperties>
</file>