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5470" w:type="dxa"/>
          </w:tcPr>
          <w:p w:rsidR="00267618" w:rsidRPr="00981691" w:rsidRDefault="00267618" w:rsidP="00267618">
            <w:bookmarkStart w:id="0" w:name="_GoBack"/>
            <w:bookmarkEnd w:id="0"/>
          </w:p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B57389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B57389" w:rsidRPr="00981691" w:rsidRDefault="00B57389" w:rsidP="00B57389">
            <w:pPr>
              <w:pStyle w:val="Directie"/>
            </w:pPr>
            <w:bookmarkStart w:id="1" w:name="bmDirectie"/>
            <w:bookmarkEnd w:id="1"/>
            <w:r>
              <w:t>Landregistratie en Geografie</w:t>
            </w:r>
          </w:p>
        </w:tc>
        <w:tc>
          <w:tcPr>
            <w:tcW w:w="4140" w:type="dxa"/>
          </w:tcPr>
          <w:p w:rsidR="00B57389" w:rsidRPr="00981691" w:rsidRDefault="00B57389" w:rsidP="00B57389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B57389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B57389" w:rsidRPr="00981691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2" w:name="bmAfdeling"/>
            <w:bookmarkEnd w:id="2"/>
            <w:r>
              <w:rPr>
                <w:lang w:val="nl-NL"/>
              </w:rPr>
              <w:t>Materiebeleid Product- en Procesbeheer</w:t>
            </w:r>
          </w:p>
        </w:tc>
        <w:tc>
          <w:tcPr>
            <w:tcW w:w="4140" w:type="dxa"/>
          </w:tcPr>
          <w:p w:rsidR="00B57389" w:rsidRPr="00981691" w:rsidRDefault="00841737" w:rsidP="000A370F">
            <w:pPr>
              <w:pStyle w:val="Datum"/>
            </w:pPr>
            <w:bookmarkStart w:id="3" w:name="bmDatum"/>
            <w:bookmarkEnd w:id="3"/>
            <w:r>
              <w:t>oktober</w:t>
            </w:r>
            <w:r w:rsidR="00A13F74">
              <w:t xml:space="preserve"> 2016</w:t>
            </w:r>
          </w:p>
        </w:tc>
      </w:tr>
      <w:tr w:rsidR="00B57389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  <w:tr w:rsidR="00B57389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</w:tbl>
    <w:p w:rsidR="00296F66" w:rsidRPr="00296F66" w:rsidRDefault="00296F66" w:rsidP="00296F66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blPrEx>
          <w:tblCellMar>
            <w:top w:w="0" w:type="dxa"/>
            <w:bottom w:w="0" w:type="dxa"/>
          </w:tblCellMar>
        </w:tblPrEx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r>
              <w:rPr>
                <w:b/>
                <w:color w:val="FFFFFF"/>
                <w:sz w:val="24"/>
              </w:rPr>
              <w:t xml:space="preserve">Releasenotes </w:t>
            </w:r>
          </w:p>
        </w:tc>
      </w:tr>
      <w:tr w:rsidR="003D14CE" w:rsidRPr="008D210A" w:rsidTr="002878F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3D14CE" w:rsidRPr="008D210A" w:rsidRDefault="003D14CE" w:rsidP="0067244A">
            <w:pPr>
              <w:spacing w:before="60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4CE" w:rsidRPr="002A57A6" w:rsidRDefault="00A303BD" w:rsidP="00A303BD">
            <w:pPr>
              <w:spacing w:before="60"/>
              <w:rPr>
                <w:i/>
              </w:rPr>
            </w:pPr>
            <w:r>
              <w:rPr>
                <w:i/>
              </w:rPr>
              <w:t>Abel</w:t>
            </w:r>
            <w:r w:rsidR="003D14CE">
              <w:rPr>
                <w:i/>
              </w:rPr>
              <w:t xml:space="preserve"> stylesheetnummer </w:t>
            </w:r>
            <w:r w:rsidR="00841737">
              <w:t xml:space="preserve"> </w:t>
            </w:r>
            <w:r w:rsidR="00841737" w:rsidRPr="00841737">
              <w:rPr>
                <w:i/>
              </w:rPr>
              <w:t>2016100100001</w:t>
            </w:r>
            <w:r>
              <w:rPr>
                <w:i/>
              </w:rPr>
              <w:t>7</w:t>
            </w:r>
            <w:r w:rsidR="00841737" w:rsidRPr="00841737">
              <w:rPr>
                <w:i/>
              </w:rPr>
              <w:t xml:space="preserve"> </w:t>
            </w:r>
            <w:r w:rsidR="00482244">
              <w:rPr>
                <w:i/>
              </w:rPr>
              <w:t xml:space="preserve"> implementatienummer </w:t>
            </w:r>
            <w:r w:rsidR="00B857FD">
              <w:rPr>
                <w:i/>
              </w:rPr>
              <w:t>1</w:t>
            </w:r>
          </w:p>
        </w:tc>
      </w:tr>
      <w:tr w:rsidR="00D15122" w:rsidRPr="008D210A" w:rsidTr="00D15122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841737" w:rsidP="00A13F74">
            <w:pPr>
              <w:spacing w:before="60"/>
              <w:rPr>
                <w:i/>
              </w:rPr>
            </w:pPr>
            <w:r>
              <w:rPr>
                <w:i/>
              </w:rPr>
              <w:t>oktober</w:t>
            </w:r>
            <w:r w:rsidR="0054123B">
              <w:rPr>
                <w:i/>
              </w:rPr>
              <w:t xml:space="preserve"> 201</w:t>
            </w:r>
            <w:r w:rsidR="00A13F74">
              <w:rPr>
                <w:i/>
              </w:rPr>
              <w:t>6</w:t>
            </w:r>
          </w:p>
        </w:tc>
      </w:tr>
      <w:tr w:rsidR="0067244A" w:rsidRPr="008D210A" w:rsidTr="0054123B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A76AA9" w:rsidRDefault="0067244A" w:rsidP="003277BD"/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4" w:name="bmStartpunt"/>
      <w:bookmarkEnd w:id="4"/>
    </w:p>
    <w:p w:rsidR="0067244A" w:rsidRDefault="0097491D" w:rsidP="0067244A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0907F5" w:rsidRPr="000907F5" w:rsidRDefault="000907F5" w:rsidP="000907F5">
      <w:pPr>
        <w:snapToGrid w:val="0"/>
        <w:ind w:left="360"/>
        <w:rPr>
          <w:b/>
          <w:snapToGrid/>
          <w:color w:val="000080"/>
        </w:rPr>
      </w:pPr>
    </w:p>
    <w:p w:rsidR="000907F5" w:rsidRPr="006B2BF6" w:rsidRDefault="000907F5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 xml:space="preserve">MD </w:t>
      </w:r>
      <w:r w:rsidR="00A303BD">
        <w:rPr>
          <w:b/>
          <w:color w:val="000080"/>
        </w:rPr>
        <w:t>Abel</w:t>
      </w:r>
      <w:r w:rsidR="00B64F0A">
        <w:rPr>
          <w:b/>
          <w:color w:val="000080"/>
        </w:rPr>
        <w:t xml:space="preserve"> </w:t>
      </w:r>
      <w:r w:rsidR="00A50764">
        <w:rPr>
          <w:b/>
          <w:color w:val="000080"/>
        </w:rPr>
        <w:t>update 2016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0907F5" w:rsidTr="00D50BD1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0907F5" w:rsidRPr="00A25F5B" w:rsidTr="00D50BD1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841737" w:rsidP="00A50764">
            <w:pPr>
              <w:rPr>
                <w:rFonts w:cs="Arial"/>
                <w:kern w:val="0"/>
                <w:szCs w:val="18"/>
              </w:rPr>
            </w:pPr>
            <w:r w:rsidRPr="00841737">
              <w:rPr>
                <w:rFonts w:cs="Arial"/>
                <w:kern w:val="0"/>
                <w:szCs w:val="18"/>
              </w:rPr>
              <w:t>AA-30</w:t>
            </w:r>
            <w:r w:rsidR="00A303BD">
              <w:rPr>
                <w:rFonts w:cs="Arial"/>
                <w:kern w:val="0"/>
                <w:szCs w:val="18"/>
              </w:rPr>
              <w:t>80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7F9" w:rsidRPr="00E95857" w:rsidRDefault="00841737" w:rsidP="00A303BD">
            <w:pPr>
              <w:pStyle w:val="bullet"/>
              <w:rPr>
                <w:rFonts w:cs="Arial"/>
                <w:kern w:val="0"/>
                <w:szCs w:val="18"/>
              </w:rPr>
            </w:pPr>
            <w:r>
              <w:t xml:space="preserve">Nieuw modeldocument </w:t>
            </w:r>
            <w:r w:rsidR="00A303BD">
              <w:t>Abel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Pr="00A25F5B" w:rsidRDefault="00841737" w:rsidP="00D50BD1">
            <w:pPr>
              <w:rPr>
                <w:rFonts w:cs="Arial"/>
                <w:kern w:val="0"/>
                <w:szCs w:val="18"/>
                <w:lang w:val="en-US"/>
              </w:rPr>
            </w:pPr>
            <w:r>
              <w:rPr>
                <w:rFonts w:cs="Arial"/>
                <w:kern w:val="0"/>
                <w:szCs w:val="18"/>
              </w:rPr>
              <w:t xml:space="preserve">Modeldocument, </w:t>
            </w:r>
            <w:r w:rsidRPr="00715738">
              <w:rPr>
                <w:rFonts w:cs="Arial"/>
                <w:kern w:val="0"/>
                <w:szCs w:val="18"/>
              </w:rPr>
              <w:t xml:space="preserve">Toelichting, </w:t>
            </w:r>
            <w:r>
              <w:rPr>
                <w:rFonts w:cs="Arial"/>
                <w:kern w:val="0"/>
                <w:szCs w:val="18"/>
              </w:rPr>
              <w:t xml:space="preserve"> </w:t>
            </w:r>
            <w:r w:rsidRPr="00715738">
              <w:rPr>
                <w:rFonts w:cs="Arial"/>
                <w:kern w:val="0"/>
                <w:szCs w:val="18"/>
              </w:rPr>
              <w:t>Stylesheet en Backend controle</w:t>
            </w:r>
            <w:r>
              <w:rPr>
                <w:rFonts w:cs="Arial"/>
                <w:kern w:val="0"/>
                <w:szCs w:val="18"/>
              </w:rPr>
              <w:t>s</w:t>
            </w:r>
          </w:p>
        </w:tc>
      </w:tr>
    </w:tbl>
    <w:p w:rsidR="000907F5" w:rsidRDefault="000907F5" w:rsidP="000907F5">
      <w:pPr>
        <w:snapToGrid w:val="0"/>
        <w:rPr>
          <w:b/>
          <w:snapToGrid/>
          <w:color w:val="000080"/>
          <w:lang w:val="en-US"/>
        </w:rPr>
      </w:pPr>
    </w:p>
    <w:p w:rsidR="000907F5" w:rsidRDefault="000907F5" w:rsidP="000907F5">
      <w:pPr>
        <w:snapToGrid w:val="0"/>
        <w:ind w:left="360"/>
        <w:rPr>
          <w:b/>
          <w:color w:val="000080"/>
        </w:rPr>
      </w:pPr>
    </w:p>
    <w:p w:rsidR="000907F5" w:rsidRPr="006E0817" w:rsidRDefault="00A50764" w:rsidP="00A50764">
      <w:pPr>
        <w:snapToGrid w:val="0"/>
        <w:rPr>
          <w:b/>
          <w:snapToGrid/>
          <w:color w:val="000080"/>
        </w:rPr>
      </w:pPr>
      <w:r w:rsidRPr="006E0817">
        <w:rPr>
          <w:b/>
          <w:snapToGrid/>
          <w:color w:val="000080"/>
        </w:rPr>
        <w:t xml:space="preserve"> </w:t>
      </w:r>
    </w:p>
    <w:p w:rsidR="000907F5" w:rsidRPr="006B2BF6" w:rsidRDefault="000907F5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br w:type="page"/>
      </w:r>
      <w:r>
        <w:rPr>
          <w:b/>
          <w:color w:val="000080"/>
        </w:rPr>
        <w:lastRenderedPageBreak/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0907F5" w:rsidRPr="006E0817" w:rsidTr="00D50BD1">
        <w:tc>
          <w:tcPr>
            <w:tcW w:w="6912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Toelich.</w:t>
            </w:r>
          </w:p>
        </w:tc>
        <w:tc>
          <w:tcPr>
            <w:tcW w:w="425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DC734F" w:rsidRDefault="000907F5" w:rsidP="00A303BD">
            <w:pPr>
              <w:rPr>
                <w:szCs w:val="18"/>
              </w:rPr>
            </w:pPr>
            <w:r w:rsidRPr="00DC734F">
              <w:rPr>
                <w:szCs w:val="18"/>
              </w:rPr>
              <w:t xml:space="preserve">Modeldocument </w:t>
            </w:r>
            <w:r w:rsidR="00A303BD">
              <w:rPr>
                <w:szCs w:val="18"/>
              </w:rPr>
              <w:t>Abel</w:t>
            </w:r>
          </w:p>
        </w:tc>
        <w:tc>
          <w:tcPr>
            <w:tcW w:w="946" w:type="dxa"/>
            <w:shd w:val="clear" w:color="auto" w:fill="auto"/>
          </w:tcPr>
          <w:p w:rsidR="000907F5" w:rsidRPr="00841737" w:rsidRDefault="00902964" w:rsidP="0084173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1737">
              <w:rPr>
                <w:szCs w:val="18"/>
                <w:lang w:val="nl-NL"/>
              </w:rPr>
              <w:t>V</w:t>
            </w:r>
            <w:r w:rsidR="00841737">
              <w:rPr>
                <w:szCs w:val="18"/>
                <w:lang w:val="nl-NL"/>
              </w:rPr>
              <w:t>1.0.0</w:t>
            </w:r>
          </w:p>
        </w:tc>
        <w:tc>
          <w:tcPr>
            <w:tcW w:w="897" w:type="dxa"/>
            <w:shd w:val="clear" w:color="auto" w:fill="auto"/>
          </w:tcPr>
          <w:p w:rsidR="000907F5" w:rsidRPr="00841737" w:rsidRDefault="00902964" w:rsidP="0084173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1737">
              <w:rPr>
                <w:szCs w:val="18"/>
                <w:lang w:val="nl-NL"/>
              </w:rPr>
              <w:t>V</w:t>
            </w:r>
            <w:r w:rsidR="00841737">
              <w:rPr>
                <w:szCs w:val="18"/>
                <w:lang w:val="nl-NL"/>
              </w:rPr>
              <w:t>1.0.0</w:t>
            </w:r>
          </w:p>
        </w:tc>
        <w:tc>
          <w:tcPr>
            <w:tcW w:w="425" w:type="dxa"/>
            <w:shd w:val="clear" w:color="auto" w:fill="auto"/>
          </w:tcPr>
          <w:p w:rsidR="000907F5" w:rsidRPr="00841737" w:rsidRDefault="006459BE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1737">
              <w:rPr>
                <w:szCs w:val="18"/>
                <w:lang w:val="nl-NL"/>
              </w:rPr>
              <w:t>X</w:t>
            </w: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rPr>
                <w:szCs w:val="18"/>
              </w:rPr>
            </w:pPr>
            <w:r w:rsidRPr="00902964">
              <w:rPr>
                <w:szCs w:val="18"/>
              </w:rPr>
              <w:t>XSD StukAlgemeen</w:t>
            </w:r>
          </w:p>
        </w:tc>
        <w:tc>
          <w:tcPr>
            <w:tcW w:w="946" w:type="dxa"/>
            <w:shd w:val="clear" w:color="auto" w:fill="auto"/>
          </w:tcPr>
          <w:p w:rsidR="000907F5" w:rsidRPr="00841737" w:rsidRDefault="000907F5" w:rsidP="00E51014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1737">
              <w:rPr>
                <w:szCs w:val="18"/>
                <w:lang w:val="nl-NL"/>
              </w:rPr>
              <w:t>v6.</w:t>
            </w:r>
            <w:r w:rsidR="00E51014" w:rsidRPr="00841737">
              <w:rPr>
                <w:szCs w:val="18"/>
                <w:lang w:val="nl-NL"/>
              </w:rPr>
              <w:t>2</w:t>
            </w:r>
            <w:r w:rsidRPr="00841737">
              <w:rPr>
                <w:szCs w:val="18"/>
                <w:lang w:val="nl-NL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0907F5" w:rsidRPr="00841737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841737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v2.9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v3.3.1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v3.6.0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0907F5" w:rsidRPr="00FC0186" w:rsidRDefault="000907F5" w:rsidP="000907F5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>X = nieuw of gewijzigd voor dit stylesheet- en implementatienummer, vetgedrukte versienummers zijn gewijzigd.</w:t>
      </w:r>
    </w:p>
    <w:p w:rsidR="00267618" w:rsidRDefault="00267618" w:rsidP="0032415F">
      <w:pPr>
        <w:ind w:hanging="180"/>
      </w:pPr>
    </w:p>
    <w:sectPr w:rsidR="00267618">
      <w:headerReference w:type="default" r:id="rId7"/>
      <w:headerReference w:type="first" r:id="rId8"/>
      <w:footerReference w:type="first" r:id="rId9"/>
      <w:pgSz w:w="11906" w:h="16838" w:code="9"/>
      <w:pgMar w:top="3056" w:right="1304" w:bottom="1985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9D6" w:rsidRDefault="005469D6">
      <w:r>
        <w:separator/>
      </w:r>
    </w:p>
  </w:endnote>
  <w:endnote w:type="continuationSeparator" w:id="0">
    <w:p w:rsidR="005469D6" w:rsidRDefault="00546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250157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FEC">
      <w:rPr>
        <w:sz w:val="14"/>
      </w:rPr>
      <w:t>Bezoekadres</w:t>
    </w:r>
  </w:p>
  <w:p w:rsidR="00757FEC" w:rsidRDefault="00757FEC" w:rsidP="003F39FA">
    <w:pPr>
      <w:pStyle w:val="Voettekst"/>
      <w:spacing w:line="240" w:lineRule="auto"/>
    </w:pPr>
    <w:r>
      <w:t>Hofstraat 110,</w:t>
    </w:r>
  </w:p>
  <w:p w:rsidR="00757FEC" w:rsidRDefault="00757FEC" w:rsidP="003F39FA">
    <w:pPr>
      <w:pStyle w:val="Voettekst"/>
      <w:spacing w:line="240" w:lineRule="auto"/>
    </w:pPr>
    <w:r>
      <w:t>7311 KZ Apeldoorn</w:t>
    </w:r>
  </w:p>
  <w:p w:rsidR="00757FEC" w:rsidRDefault="00757FE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9D6" w:rsidRDefault="005469D6">
      <w:r>
        <w:separator/>
      </w:r>
    </w:p>
  </w:footnote>
  <w:footnote w:type="continuationSeparator" w:id="0">
    <w:p w:rsidR="005469D6" w:rsidRDefault="005469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250157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250157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DA1"/>
    <w:multiLevelType w:val="hybridMultilevel"/>
    <w:tmpl w:val="3112CFEA"/>
    <w:lvl w:ilvl="0" w:tplc="89F285D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604"/>
    <w:multiLevelType w:val="multilevel"/>
    <w:tmpl w:val="0C78D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7350"/>
    <w:multiLevelType w:val="hybridMultilevel"/>
    <w:tmpl w:val="2662D30A"/>
    <w:lvl w:ilvl="0" w:tplc="ABEC1B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99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2C7E53"/>
    <w:multiLevelType w:val="hybridMultilevel"/>
    <w:tmpl w:val="0C78D3AC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375"/>
    <w:multiLevelType w:val="hybridMultilevel"/>
    <w:tmpl w:val="7944A182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A107E"/>
    <w:multiLevelType w:val="hybridMultilevel"/>
    <w:tmpl w:val="A5DECC90"/>
    <w:lvl w:ilvl="0" w:tplc="8A72C27C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8"/>
  </w:num>
  <w:num w:numId="19">
    <w:abstractNumId w:val="7"/>
  </w:num>
  <w:num w:numId="20">
    <w:abstractNumId w:val="7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33AFC"/>
    <w:rsid w:val="00046DF4"/>
    <w:rsid w:val="000541CC"/>
    <w:rsid w:val="00083B4D"/>
    <w:rsid w:val="000907F5"/>
    <w:rsid w:val="00092C0F"/>
    <w:rsid w:val="000A0B60"/>
    <w:rsid w:val="000A2A5E"/>
    <w:rsid w:val="000A370F"/>
    <w:rsid w:val="000A42EF"/>
    <w:rsid w:val="000C053A"/>
    <w:rsid w:val="000E3351"/>
    <w:rsid w:val="00100B12"/>
    <w:rsid w:val="00107BC7"/>
    <w:rsid w:val="001127A9"/>
    <w:rsid w:val="0012274C"/>
    <w:rsid w:val="0015712E"/>
    <w:rsid w:val="001629E3"/>
    <w:rsid w:val="00184A3D"/>
    <w:rsid w:val="0018670E"/>
    <w:rsid w:val="00193BBC"/>
    <w:rsid w:val="00193C20"/>
    <w:rsid w:val="001A726C"/>
    <w:rsid w:val="001F3655"/>
    <w:rsid w:val="00205477"/>
    <w:rsid w:val="00226A13"/>
    <w:rsid w:val="00250157"/>
    <w:rsid w:val="00253F83"/>
    <w:rsid w:val="0025466D"/>
    <w:rsid w:val="00267618"/>
    <w:rsid w:val="0027223E"/>
    <w:rsid w:val="002878F4"/>
    <w:rsid w:val="00296F66"/>
    <w:rsid w:val="002A57A6"/>
    <w:rsid w:val="002D01B9"/>
    <w:rsid w:val="003160F6"/>
    <w:rsid w:val="0031626E"/>
    <w:rsid w:val="0032415F"/>
    <w:rsid w:val="003277BD"/>
    <w:rsid w:val="00344080"/>
    <w:rsid w:val="00350C1E"/>
    <w:rsid w:val="00351A04"/>
    <w:rsid w:val="00363AC7"/>
    <w:rsid w:val="003768CF"/>
    <w:rsid w:val="003964A4"/>
    <w:rsid w:val="003D14CE"/>
    <w:rsid w:val="003D21CE"/>
    <w:rsid w:val="003F39FA"/>
    <w:rsid w:val="0040739A"/>
    <w:rsid w:val="00444382"/>
    <w:rsid w:val="004516D5"/>
    <w:rsid w:val="00482244"/>
    <w:rsid w:val="004958FF"/>
    <w:rsid w:val="004E630E"/>
    <w:rsid w:val="004F468B"/>
    <w:rsid w:val="00501F22"/>
    <w:rsid w:val="00512946"/>
    <w:rsid w:val="0054123B"/>
    <w:rsid w:val="005469D6"/>
    <w:rsid w:val="00573668"/>
    <w:rsid w:val="00587BBC"/>
    <w:rsid w:val="00595A28"/>
    <w:rsid w:val="005A4233"/>
    <w:rsid w:val="005C216E"/>
    <w:rsid w:val="005D78CD"/>
    <w:rsid w:val="00600791"/>
    <w:rsid w:val="0060731C"/>
    <w:rsid w:val="0061067E"/>
    <w:rsid w:val="006169E0"/>
    <w:rsid w:val="006365ED"/>
    <w:rsid w:val="006459BE"/>
    <w:rsid w:val="006623AF"/>
    <w:rsid w:val="0067244A"/>
    <w:rsid w:val="006870CC"/>
    <w:rsid w:val="006B2BAC"/>
    <w:rsid w:val="006C22BD"/>
    <w:rsid w:val="006D3859"/>
    <w:rsid w:val="006E28AC"/>
    <w:rsid w:val="006F5C33"/>
    <w:rsid w:val="00710074"/>
    <w:rsid w:val="00750598"/>
    <w:rsid w:val="00757FEC"/>
    <w:rsid w:val="00762619"/>
    <w:rsid w:val="00780452"/>
    <w:rsid w:val="007C24AB"/>
    <w:rsid w:val="007D2A6E"/>
    <w:rsid w:val="007D6F2B"/>
    <w:rsid w:val="00811E8D"/>
    <w:rsid w:val="00841737"/>
    <w:rsid w:val="00850508"/>
    <w:rsid w:val="008540F6"/>
    <w:rsid w:val="0085540D"/>
    <w:rsid w:val="00870466"/>
    <w:rsid w:val="0088431E"/>
    <w:rsid w:val="008A53B8"/>
    <w:rsid w:val="008B46FF"/>
    <w:rsid w:val="00902964"/>
    <w:rsid w:val="00922F80"/>
    <w:rsid w:val="009247F9"/>
    <w:rsid w:val="00951CEC"/>
    <w:rsid w:val="00963AAE"/>
    <w:rsid w:val="0097491D"/>
    <w:rsid w:val="009771DE"/>
    <w:rsid w:val="00981691"/>
    <w:rsid w:val="009A3A12"/>
    <w:rsid w:val="009A46D2"/>
    <w:rsid w:val="009B125F"/>
    <w:rsid w:val="009D79D0"/>
    <w:rsid w:val="009F205D"/>
    <w:rsid w:val="009F5B84"/>
    <w:rsid w:val="00A025DF"/>
    <w:rsid w:val="00A13F74"/>
    <w:rsid w:val="00A303BD"/>
    <w:rsid w:val="00A50764"/>
    <w:rsid w:val="00A76AA9"/>
    <w:rsid w:val="00A92105"/>
    <w:rsid w:val="00AB1F8B"/>
    <w:rsid w:val="00AC3EF7"/>
    <w:rsid w:val="00B15015"/>
    <w:rsid w:val="00B213B8"/>
    <w:rsid w:val="00B3035F"/>
    <w:rsid w:val="00B4199A"/>
    <w:rsid w:val="00B45B43"/>
    <w:rsid w:val="00B57389"/>
    <w:rsid w:val="00B62DD6"/>
    <w:rsid w:val="00B64F0A"/>
    <w:rsid w:val="00B857FD"/>
    <w:rsid w:val="00BD5067"/>
    <w:rsid w:val="00C015BF"/>
    <w:rsid w:val="00C212CD"/>
    <w:rsid w:val="00C26160"/>
    <w:rsid w:val="00C36FCE"/>
    <w:rsid w:val="00C47E44"/>
    <w:rsid w:val="00C52245"/>
    <w:rsid w:val="00C5571C"/>
    <w:rsid w:val="00C6007C"/>
    <w:rsid w:val="00C6363F"/>
    <w:rsid w:val="00C73700"/>
    <w:rsid w:val="00C74E27"/>
    <w:rsid w:val="00C8038D"/>
    <w:rsid w:val="00C91155"/>
    <w:rsid w:val="00C93DCF"/>
    <w:rsid w:val="00C974B1"/>
    <w:rsid w:val="00CD547A"/>
    <w:rsid w:val="00CD66B7"/>
    <w:rsid w:val="00D15122"/>
    <w:rsid w:val="00D31BA0"/>
    <w:rsid w:val="00D37FF2"/>
    <w:rsid w:val="00D44F9C"/>
    <w:rsid w:val="00D50BD1"/>
    <w:rsid w:val="00D50E8C"/>
    <w:rsid w:val="00DB5DB1"/>
    <w:rsid w:val="00DC280B"/>
    <w:rsid w:val="00E305A8"/>
    <w:rsid w:val="00E51014"/>
    <w:rsid w:val="00E53AC2"/>
    <w:rsid w:val="00E5583F"/>
    <w:rsid w:val="00E67C4E"/>
    <w:rsid w:val="00E94674"/>
    <w:rsid w:val="00E95857"/>
    <w:rsid w:val="00EA0FAA"/>
    <w:rsid w:val="00EA19D7"/>
    <w:rsid w:val="00EC0CA7"/>
    <w:rsid w:val="00F02F88"/>
    <w:rsid w:val="00F4292B"/>
    <w:rsid w:val="00FA1F42"/>
    <w:rsid w:val="00FD682E"/>
    <w:rsid w:val="00FE776A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8EB0E1-84D8-4D04-A0F1-BC6CF945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  <w:rsid w:val="00B4199A"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rsid w:val="00B4199A"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0A0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1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Manen, Ivar van</cp:lastModifiedBy>
  <cp:revision>2</cp:revision>
  <dcterms:created xsi:type="dcterms:W3CDTF">2016-11-02T16:18:00Z</dcterms:created>
  <dcterms:modified xsi:type="dcterms:W3CDTF">2016-11-02T16:18:00Z</dcterms:modified>
</cp:coreProperties>
</file>