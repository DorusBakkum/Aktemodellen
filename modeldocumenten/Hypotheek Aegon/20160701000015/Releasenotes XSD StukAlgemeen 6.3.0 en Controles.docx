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5E3CF5" w:rsidP="00D27070">
            <w:pPr>
              <w:pStyle w:val="Datum"/>
            </w:pPr>
            <w:bookmarkStart w:id="2" w:name="bmDatum"/>
            <w:bookmarkEnd w:id="2"/>
            <w:r>
              <w:t>Maart</w:t>
            </w:r>
            <w:r w:rsidR="00A13F74">
              <w:t xml:space="preserve"> 201</w:t>
            </w:r>
            <w:r w:rsidR="00D27070">
              <w:t>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Default="005E3CF5" w:rsidP="00D27070">
            <w:pPr>
              <w:spacing w:before="60"/>
              <w:rPr>
                <w:i/>
              </w:rPr>
            </w:pPr>
            <w:r>
              <w:rPr>
                <w:i/>
              </w:rPr>
              <w:t xml:space="preserve">XSD </w:t>
            </w:r>
            <w:proofErr w:type="spellStart"/>
            <w:r>
              <w:rPr>
                <w:i/>
              </w:rPr>
              <w:t>StukAlgemeen</w:t>
            </w:r>
            <w:proofErr w:type="spellEnd"/>
            <w:r>
              <w:rPr>
                <w:i/>
              </w:rPr>
              <w:t xml:space="preserve"> 6.3.0</w:t>
            </w:r>
          </w:p>
          <w:p w:rsidR="005E3CF5" w:rsidRPr="002A57A6" w:rsidRDefault="005E3CF5" w:rsidP="00D27070">
            <w:pPr>
              <w:spacing w:before="60"/>
              <w:rPr>
                <w:i/>
              </w:rPr>
            </w:pPr>
            <w:r>
              <w:rPr>
                <w:i/>
              </w:rPr>
              <w:t>Generieke Controles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5E3CF5" w:rsidP="00D27070">
            <w:pPr>
              <w:spacing w:before="60"/>
              <w:rPr>
                <w:i/>
              </w:rPr>
            </w:pPr>
            <w:r>
              <w:rPr>
                <w:i/>
              </w:rPr>
              <w:t>maart</w:t>
            </w:r>
            <w:r w:rsidR="0054123B">
              <w:rPr>
                <w:i/>
              </w:rPr>
              <w:t xml:space="preserve"> 201</w:t>
            </w:r>
            <w:r w:rsidR="00D27070">
              <w:rPr>
                <w:i/>
              </w:rPr>
              <w:t>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E655E9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Aanpassing</w:t>
      </w:r>
      <w:bookmarkStart w:id="4" w:name="_GoBack"/>
      <w:bookmarkEnd w:id="4"/>
      <w:r>
        <w:rPr>
          <w:b/>
          <w:color w:val="000080"/>
        </w:rPr>
        <w:t>en XSD en nummering generieke controles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27070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27070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5E3CF5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</w:t>
            </w:r>
            <w:r w:rsidR="005E3CF5">
              <w:rPr>
                <w:rFonts w:cs="Arial"/>
                <w:kern w:val="0"/>
                <w:szCs w:val="18"/>
              </w:rPr>
              <w:t>3179</w:t>
            </w:r>
          </w:p>
          <w:p w:rsidR="005E3CF5" w:rsidRDefault="005E3CF5" w:rsidP="005E3CF5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AA-3296</w:t>
            </w:r>
          </w:p>
          <w:p w:rsidR="005E3CF5" w:rsidRDefault="005E3CF5" w:rsidP="005E3CF5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AA-3323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Default="005E3CF5" w:rsidP="006A374C">
            <w:r>
              <w:t>Numerieke Definities gewijzigd (alg-N / alg-0N)</w:t>
            </w:r>
          </w:p>
          <w:p w:rsidR="005E3CF5" w:rsidRDefault="005E3CF5" w:rsidP="006A374C">
            <w:r>
              <w:t>Statutaire zetel 24</w:t>
            </w:r>
          </w:p>
          <w:p w:rsidR="005E3CF5" w:rsidRPr="00E95857" w:rsidRDefault="005E3CF5" w:rsidP="006A374C">
            <w:pPr>
              <w:rPr>
                <w:rFonts w:cs="Arial"/>
                <w:kern w:val="0"/>
                <w:szCs w:val="18"/>
              </w:rPr>
            </w:pPr>
            <w:r>
              <w:t>Generieke controles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5E3CF5" w:rsidP="006D19BA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Zie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 Changelog </w:t>
            </w: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StukAlgemeen</w:t>
            </w:r>
            <w:proofErr w:type="spellEnd"/>
          </w:p>
          <w:p w:rsidR="005E3CF5" w:rsidRDefault="005E3CF5" w:rsidP="006D19BA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Maximale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lengte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 24</w:t>
            </w:r>
          </w:p>
          <w:p w:rsidR="005E3CF5" w:rsidRPr="00A25F5B" w:rsidRDefault="005E3CF5" w:rsidP="006D19BA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Andere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controlenummers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 ETO</w:t>
            </w:r>
          </w:p>
        </w:tc>
      </w:tr>
    </w:tbl>
    <w:p w:rsidR="000907F5" w:rsidRPr="006E0817" w:rsidRDefault="000907F5" w:rsidP="00A50764">
      <w:pPr>
        <w:snapToGrid w:val="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5E3CF5">
              <w:rPr>
                <w:szCs w:val="18"/>
                <w:lang w:val="nl-NL"/>
              </w:rPr>
              <w:t>3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70" w:rsidRDefault="00532E70">
      <w:r>
        <w:separator/>
      </w:r>
    </w:p>
  </w:endnote>
  <w:endnote w:type="continuationSeparator" w:id="0">
    <w:p w:rsidR="00532E70" w:rsidRDefault="0053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70" w:rsidRDefault="00532E70">
      <w:r>
        <w:separator/>
      </w:r>
    </w:p>
  </w:footnote>
  <w:footnote w:type="continuationSeparator" w:id="0">
    <w:p w:rsidR="00532E70" w:rsidRDefault="00532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02D"/>
    <w:rsid w:val="00107BC7"/>
    <w:rsid w:val="001127A9"/>
    <w:rsid w:val="0012274C"/>
    <w:rsid w:val="00151123"/>
    <w:rsid w:val="0015712E"/>
    <w:rsid w:val="00160B4F"/>
    <w:rsid w:val="001629E3"/>
    <w:rsid w:val="00184A3D"/>
    <w:rsid w:val="0018670E"/>
    <w:rsid w:val="00193BBC"/>
    <w:rsid w:val="00193C20"/>
    <w:rsid w:val="001A726C"/>
    <w:rsid w:val="001E1580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D4899"/>
    <w:rsid w:val="003F39FA"/>
    <w:rsid w:val="0040739A"/>
    <w:rsid w:val="00444382"/>
    <w:rsid w:val="00447D0A"/>
    <w:rsid w:val="004516D5"/>
    <w:rsid w:val="00482244"/>
    <w:rsid w:val="004958FF"/>
    <w:rsid w:val="004D09B2"/>
    <w:rsid w:val="004E630E"/>
    <w:rsid w:val="004F468B"/>
    <w:rsid w:val="00501F22"/>
    <w:rsid w:val="00512946"/>
    <w:rsid w:val="00532E70"/>
    <w:rsid w:val="0054123B"/>
    <w:rsid w:val="00573668"/>
    <w:rsid w:val="00587BBC"/>
    <w:rsid w:val="00595A28"/>
    <w:rsid w:val="005A4233"/>
    <w:rsid w:val="005C216E"/>
    <w:rsid w:val="005D78CD"/>
    <w:rsid w:val="005E3CF5"/>
    <w:rsid w:val="00600791"/>
    <w:rsid w:val="0060731C"/>
    <w:rsid w:val="0061067E"/>
    <w:rsid w:val="006169E0"/>
    <w:rsid w:val="006365ED"/>
    <w:rsid w:val="006371A4"/>
    <w:rsid w:val="006459BE"/>
    <w:rsid w:val="006623AF"/>
    <w:rsid w:val="0067244A"/>
    <w:rsid w:val="006870CC"/>
    <w:rsid w:val="006A374C"/>
    <w:rsid w:val="006B2BAC"/>
    <w:rsid w:val="006C22BD"/>
    <w:rsid w:val="006D19BA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CE4578"/>
    <w:rsid w:val="00D15122"/>
    <w:rsid w:val="00D27070"/>
    <w:rsid w:val="00D31BA0"/>
    <w:rsid w:val="00D37FF2"/>
    <w:rsid w:val="00D44F9C"/>
    <w:rsid w:val="00D50BD1"/>
    <w:rsid w:val="00D50E8C"/>
    <w:rsid w:val="00DB5DB1"/>
    <w:rsid w:val="00DC280B"/>
    <w:rsid w:val="00DE2164"/>
    <w:rsid w:val="00E23C8A"/>
    <w:rsid w:val="00E305A8"/>
    <w:rsid w:val="00E51014"/>
    <w:rsid w:val="00E53AC2"/>
    <w:rsid w:val="00E5583F"/>
    <w:rsid w:val="00E655E9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22DE286-4A83-45E6-B06B-CA590FF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13</TotalTime>
  <Pages>2</Pages>
  <Words>79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9</cp:revision>
  <dcterms:created xsi:type="dcterms:W3CDTF">2016-11-30T13:31:00Z</dcterms:created>
  <dcterms:modified xsi:type="dcterms:W3CDTF">2017-03-22T13:12:00Z</dcterms:modified>
</cp:coreProperties>
</file>