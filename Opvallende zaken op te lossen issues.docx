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336" w:rsidRDefault="00E55336">
      <w:r>
        <w:t>Opvallende zaken/afwijkingen</w:t>
      </w:r>
    </w:p>
    <w:p w:rsidR="00A52909" w:rsidRDefault="004F699F" w:rsidP="004F699F">
      <w:pPr>
        <w:pStyle w:val="Kop1"/>
      </w:pPr>
      <w:r>
        <w:t xml:space="preserve">De naamgeving van de </w:t>
      </w:r>
      <w:proofErr w:type="spellStart"/>
      <w:r>
        <w:t>releasenotes</w:t>
      </w:r>
      <w:proofErr w:type="spellEnd"/>
      <w:r>
        <w:t xml:space="preserve"> is niet consistent.</w:t>
      </w:r>
    </w:p>
    <w:p w:rsidR="00E9531F" w:rsidRDefault="00E55336">
      <w:r>
        <w:rPr>
          <w:noProof/>
          <w:lang w:eastAsia="nl-NL"/>
        </w:rPr>
        <w:drawing>
          <wp:inline distT="0" distB="0" distL="0" distR="0" wp14:anchorId="3221B25F" wp14:editId="2A49A055">
            <wp:extent cx="5760720" cy="376047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2D" w:rsidRDefault="00F7392D">
      <w:r>
        <w:t>Oplossing: Met definitieve keuze rechttrekken conform meest courante manier van naamgeving.</w:t>
      </w:r>
    </w:p>
    <w:p w:rsidR="00A52909" w:rsidRDefault="004F699F" w:rsidP="004F699F">
      <w:pPr>
        <w:pStyle w:val="Kop1"/>
      </w:pPr>
      <w:r>
        <w:t>Er zijn XSD die specifiek zijn voor 1 type akte. Waar deze op te nemen?</w:t>
      </w:r>
    </w:p>
    <w:p w:rsidR="004F699F" w:rsidRDefault="004F699F"/>
    <w:p w:rsidR="00A52909" w:rsidRDefault="00A52909">
      <w:r>
        <w:rPr>
          <w:noProof/>
          <w:lang w:eastAsia="nl-NL"/>
        </w:rPr>
        <w:drawing>
          <wp:inline distT="0" distB="0" distL="0" distR="0" wp14:anchorId="74FF6688" wp14:editId="78458C44">
            <wp:extent cx="5172075" cy="27717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2D" w:rsidRDefault="00F7392D">
      <w:r>
        <w:t>Antwoord: Opnemen onder map Schema/particuliere hypotheekakte/[versie]/…</w:t>
      </w:r>
    </w:p>
    <w:p w:rsidR="00F7392D" w:rsidRDefault="00F7392D"/>
    <w:p w:rsidR="00132EF5" w:rsidRDefault="00132EF5"/>
    <w:p w:rsidR="004F699F" w:rsidRDefault="004F699F"/>
    <w:p w:rsidR="004F699F" w:rsidRDefault="004F699F"/>
    <w:p w:rsidR="004F699F" w:rsidRDefault="004F699F" w:rsidP="004F699F">
      <w:pPr>
        <w:pStyle w:val="Kop1"/>
      </w:pPr>
      <w:r>
        <w:t>Er zitten in sommige aktemodel mappen nog .</w:t>
      </w:r>
      <w:proofErr w:type="spellStart"/>
      <w:r>
        <w:t>doc</w:t>
      </w:r>
      <w:proofErr w:type="spellEnd"/>
      <w:r>
        <w:t xml:space="preserve"> versies terwijl anderen de </w:t>
      </w:r>
      <w:proofErr w:type="spellStart"/>
      <w:r>
        <w:t>docx</w:t>
      </w:r>
      <w:proofErr w:type="spellEnd"/>
      <w:r>
        <w:t xml:space="preserve"> versie al hebben.</w:t>
      </w:r>
    </w:p>
    <w:p w:rsidR="004F699F" w:rsidRDefault="004F699F">
      <w:r>
        <w:t>Opgelost: de .</w:t>
      </w:r>
      <w:proofErr w:type="spellStart"/>
      <w:r>
        <w:t>doc</w:t>
      </w:r>
      <w:proofErr w:type="spellEnd"/>
      <w:r>
        <w:t xml:space="preserve"> versies waar al een </w:t>
      </w:r>
      <w:proofErr w:type="spellStart"/>
      <w:r>
        <w:t>docs</w:t>
      </w:r>
      <w:proofErr w:type="spellEnd"/>
      <w:r>
        <w:t xml:space="preserve"> versie voor bestaat verwijderen. Mogelijk met publicatie alles omzetten naar </w:t>
      </w:r>
      <w:proofErr w:type="spellStart"/>
      <w:r>
        <w:t>docx</w:t>
      </w:r>
      <w:proofErr w:type="spellEnd"/>
      <w:r>
        <w:t>?</w:t>
      </w:r>
    </w:p>
    <w:p w:rsidR="00132EF5" w:rsidRDefault="00132EF5">
      <w:r>
        <w:rPr>
          <w:noProof/>
          <w:lang w:eastAsia="nl-NL"/>
        </w:rPr>
        <w:drawing>
          <wp:inline distT="0" distB="0" distL="0" distR="0" wp14:anchorId="6335F57E" wp14:editId="43930AB9">
            <wp:extent cx="3629025" cy="13525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2D" w:rsidRDefault="00F7392D">
      <w:r>
        <w:t xml:space="preserve">Antwoord: Alleen </w:t>
      </w:r>
      <w:proofErr w:type="spellStart"/>
      <w:r>
        <w:t>docx</w:t>
      </w:r>
      <w:proofErr w:type="spellEnd"/>
      <w:r>
        <w:t xml:space="preserve"> versie behouden. Met definitieve keuze alle </w:t>
      </w:r>
      <w:proofErr w:type="spellStart"/>
      <w:r>
        <w:t>doc</w:t>
      </w:r>
      <w:proofErr w:type="spellEnd"/>
      <w:r>
        <w:t xml:space="preserve"> versies die nog over zijn wijzigen naar </w:t>
      </w:r>
      <w:proofErr w:type="spellStart"/>
      <w:r>
        <w:t>docx</w:t>
      </w:r>
      <w:proofErr w:type="spellEnd"/>
      <w:r>
        <w:t>.</w:t>
      </w:r>
    </w:p>
    <w:p w:rsidR="004F699F" w:rsidRDefault="004F699F" w:rsidP="004F699F">
      <w:pPr>
        <w:pStyle w:val="Kop1"/>
      </w:pPr>
      <w:r>
        <w:t xml:space="preserve">De changelog van XSD </w:t>
      </w:r>
      <w:proofErr w:type="spellStart"/>
      <w:r>
        <w:t>Stukalgemeen</w:t>
      </w:r>
      <w:proofErr w:type="spellEnd"/>
      <w:r>
        <w:t xml:space="preserve"> heeft een </w:t>
      </w:r>
      <w:proofErr w:type="spellStart"/>
      <w:r>
        <w:t>versienumer</w:t>
      </w:r>
      <w:proofErr w:type="spellEnd"/>
      <w:r>
        <w:t xml:space="preserve"> in de naam. </w:t>
      </w:r>
    </w:p>
    <w:p w:rsidR="004F699F" w:rsidRDefault="004F699F" w:rsidP="004F699F">
      <w:r>
        <w:t>Dit lijkt voor het changelog zelf niet zinnig, de wijzigingen staan in het document zelf c.q. bevatten ook de wijzi</w:t>
      </w:r>
      <w:r w:rsidR="00F7392D">
        <w:t>g</w:t>
      </w:r>
      <w:r>
        <w:t>ingen van eerdere versies van het XSD.</w:t>
      </w:r>
      <w:bookmarkStart w:id="0" w:name="_GoBack"/>
      <w:bookmarkEnd w:id="0"/>
    </w:p>
    <w:p w:rsidR="004F699F" w:rsidRPr="004F699F" w:rsidRDefault="004F699F" w:rsidP="004F699F"/>
    <w:sectPr w:rsidR="004F699F" w:rsidRPr="004F6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F52A0"/>
    <w:multiLevelType w:val="hybridMultilevel"/>
    <w:tmpl w:val="256C23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36"/>
    <w:rsid w:val="00132EF5"/>
    <w:rsid w:val="004F699F"/>
    <w:rsid w:val="00A52909"/>
    <w:rsid w:val="00E55336"/>
    <w:rsid w:val="00E9531F"/>
    <w:rsid w:val="00F7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25017-C2FB-40DB-8322-4EEE96F0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F6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F6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F69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C7AE5BB0.dotm</Template>
  <TotalTime>57</TotalTime>
  <Pages>2</Pages>
  <Words>137</Words>
  <Characters>758</Characters>
  <Application>Microsoft Office Word</Application>
  <DocSecurity>0</DocSecurity>
  <Lines>6</Lines>
  <Paragraphs>1</Paragraphs>
  <ScaleCrop>false</ScaleCrop>
  <Company>Kadaster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Laan, Jan-Bart</dc:creator>
  <cp:keywords/>
  <dc:description/>
  <cp:lastModifiedBy>Laan, Jan-Bart</cp:lastModifiedBy>
  <cp:revision>5</cp:revision>
  <dcterms:created xsi:type="dcterms:W3CDTF">2017-08-16T11:54:00Z</dcterms:created>
  <dcterms:modified xsi:type="dcterms:W3CDTF">2017-08-18T13:13:00Z</dcterms:modified>
</cp:coreProperties>
</file>